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EEF83" w14:textId="77777777" w:rsidR="00A3678E" w:rsidRDefault="00A3678E" w:rsidP="00A3678E">
      <w:pPr>
        <w:pStyle w:val="Heading1"/>
      </w:pPr>
      <w:r>
        <w:t>CODE EXAMPLES with and without SET operators</w:t>
      </w:r>
    </w:p>
    <w:p w14:paraId="711752EC" w14:textId="77777777" w:rsidR="00A3678E" w:rsidRDefault="00A3678E" w:rsidP="00A3678E">
      <w:pPr>
        <w:pStyle w:val="NormalWeb"/>
        <w:spacing w:before="0" w:beforeAutospacing="0" w:after="158" w:afterAutospacing="0"/>
        <w:rPr>
          <w:rFonts w:ascii="&amp;quot" w:hAnsi="&amp;quot"/>
          <w:color w:val="555555"/>
        </w:rPr>
      </w:pPr>
      <w:r>
        <w:rPr>
          <w:rFonts w:ascii="&amp;quot" w:hAnsi="&amp;quot"/>
          <w:color w:val="555555"/>
        </w:rPr>
        <w:t>Using PRODUCT_CATEGORIES and PRODUCTS</w:t>
      </w:r>
    </w:p>
    <w:p w14:paraId="26D51BE0" w14:textId="77777777" w:rsidR="00A3678E" w:rsidRPr="00B34B56" w:rsidRDefault="00A3678E" w:rsidP="00A3678E">
      <w:pPr>
        <w:pStyle w:val="NormalWeb"/>
        <w:spacing w:before="0" w:beforeAutospacing="0" w:after="0" w:afterAutospacing="0"/>
        <w:rPr>
          <w:rFonts w:ascii="&amp;quot" w:hAnsi="&amp;quot"/>
          <w:color w:val="555555"/>
        </w:rPr>
      </w:pPr>
      <w:r w:rsidRPr="00B34B56">
        <w:rPr>
          <w:rFonts w:ascii="&amp;quot" w:hAnsi="&amp;quot"/>
          <w:color w:val="555555"/>
        </w:rPr>
        <w:t>select count(</w:t>
      </w:r>
      <w:proofErr w:type="spellStart"/>
      <w:r w:rsidRPr="00B34B56">
        <w:rPr>
          <w:rFonts w:ascii="&amp;quot" w:hAnsi="&amp;quot"/>
          <w:color w:val="555555"/>
        </w:rPr>
        <w:t>category_id</w:t>
      </w:r>
      <w:proofErr w:type="spellEnd"/>
      <w:r w:rsidRPr="00B34B56">
        <w:rPr>
          <w:rFonts w:ascii="&amp;quot" w:hAnsi="&amp;quot"/>
          <w:color w:val="555555"/>
        </w:rPr>
        <w:t>)</w:t>
      </w:r>
    </w:p>
    <w:p w14:paraId="589B28D4" w14:textId="77777777" w:rsidR="00A3678E" w:rsidRPr="00B34B56" w:rsidRDefault="00A3678E" w:rsidP="00A3678E">
      <w:pPr>
        <w:pStyle w:val="NormalWeb"/>
        <w:spacing w:before="0" w:beforeAutospacing="0" w:after="0" w:afterAutospacing="0"/>
        <w:rPr>
          <w:rFonts w:ascii="&amp;quot" w:hAnsi="&amp;quot"/>
          <w:color w:val="555555"/>
        </w:rPr>
      </w:pPr>
      <w:r w:rsidRPr="00B34B56">
        <w:rPr>
          <w:rFonts w:ascii="&amp;quot" w:hAnsi="&amp;quot"/>
          <w:color w:val="555555"/>
        </w:rPr>
        <w:t xml:space="preserve">from </w:t>
      </w:r>
      <w:proofErr w:type="spellStart"/>
      <w:r w:rsidRPr="00B34B56">
        <w:rPr>
          <w:rFonts w:ascii="&amp;quot" w:hAnsi="&amp;quot"/>
          <w:color w:val="555555"/>
        </w:rPr>
        <w:t>product_categories</w:t>
      </w:r>
      <w:proofErr w:type="spellEnd"/>
      <w:r w:rsidRPr="00B34B56">
        <w:rPr>
          <w:rFonts w:ascii="&amp;quot" w:hAnsi="&amp;quot"/>
          <w:color w:val="555555"/>
        </w:rPr>
        <w:t>;</w:t>
      </w:r>
      <w:r>
        <w:rPr>
          <w:rFonts w:ascii="&amp;quot" w:hAnsi="&amp;quot"/>
          <w:color w:val="555555"/>
        </w:rPr>
        <w:t xml:space="preserve">   ------ 5</w:t>
      </w:r>
    </w:p>
    <w:p w14:paraId="537A3FA8" w14:textId="77777777" w:rsidR="00A3678E" w:rsidRDefault="00A3678E" w:rsidP="00A3678E">
      <w:pPr>
        <w:pStyle w:val="NormalWeb"/>
        <w:spacing w:before="0" w:beforeAutospacing="0" w:after="0" w:afterAutospacing="0"/>
        <w:rPr>
          <w:rFonts w:ascii="&amp;quot" w:hAnsi="&amp;quot"/>
          <w:color w:val="555555"/>
        </w:rPr>
      </w:pPr>
    </w:p>
    <w:p w14:paraId="13E8E66D" w14:textId="77777777" w:rsidR="00A3678E" w:rsidRPr="00B34B56" w:rsidRDefault="00A3678E" w:rsidP="00A3678E">
      <w:pPr>
        <w:pStyle w:val="NormalWeb"/>
        <w:spacing w:before="0" w:beforeAutospacing="0" w:after="0" w:afterAutospacing="0"/>
        <w:rPr>
          <w:rFonts w:ascii="&amp;quot" w:hAnsi="&amp;quot"/>
          <w:color w:val="555555"/>
        </w:rPr>
      </w:pPr>
      <w:r w:rsidRPr="00B34B56">
        <w:rPr>
          <w:rFonts w:ascii="&amp;quot" w:hAnsi="&amp;quot"/>
          <w:color w:val="555555"/>
        </w:rPr>
        <w:t>select count(</w:t>
      </w:r>
      <w:proofErr w:type="spellStart"/>
      <w:r w:rsidRPr="00B34B56">
        <w:rPr>
          <w:rFonts w:ascii="&amp;quot" w:hAnsi="&amp;quot"/>
          <w:color w:val="555555"/>
        </w:rPr>
        <w:t>category_id</w:t>
      </w:r>
      <w:proofErr w:type="spellEnd"/>
      <w:r w:rsidRPr="00B34B56">
        <w:rPr>
          <w:rFonts w:ascii="&amp;quot" w:hAnsi="&amp;quot"/>
          <w:color w:val="555555"/>
        </w:rPr>
        <w:t>)</w:t>
      </w:r>
    </w:p>
    <w:p w14:paraId="68DCA7A1" w14:textId="77777777" w:rsidR="00A3678E" w:rsidRDefault="00A3678E" w:rsidP="00A3678E">
      <w:pPr>
        <w:pStyle w:val="NormalWeb"/>
        <w:spacing w:before="0" w:beforeAutospacing="0" w:after="0" w:afterAutospacing="0"/>
        <w:rPr>
          <w:rFonts w:ascii="&amp;quot" w:hAnsi="&amp;quot"/>
          <w:color w:val="55555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C1744C" wp14:editId="0D9792FB">
                <wp:simplePos x="0" y="0"/>
                <wp:positionH relativeFrom="margin">
                  <wp:align>left</wp:align>
                </wp:positionH>
                <wp:positionV relativeFrom="paragraph">
                  <wp:posOffset>4206240</wp:posOffset>
                </wp:positionV>
                <wp:extent cx="1828800" cy="3348990"/>
                <wp:effectExtent l="0" t="0" r="27940" b="2286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489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6B1D86" w14:textId="77777777" w:rsidR="00A3678E" w:rsidRDefault="00A3678E" w:rsidP="00A3678E">
                            <w:pPr>
                              <w:pStyle w:val="NormalWeb"/>
                              <w:spacing w:before="0" w:beforeAutospacing="0" w:after="158" w:afterAutospacing="0"/>
                              <w:rPr>
                                <w:rFonts w:ascii="&amp;quot" w:hAnsi="&amp;quot"/>
                                <w:color w:val="555555"/>
                              </w:rPr>
                            </w:pPr>
                            <w:r>
                              <w:rPr>
                                <w:rFonts w:ascii="&amp;quot" w:hAnsi="&amp;quot"/>
                                <w:color w:val="555555"/>
                              </w:rPr>
                              <w:t xml:space="preserve">This next example using the 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C7254E"/>
                                <w:sz w:val="22"/>
                                <w:szCs w:val="22"/>
                                <w:shd w:val="clear" w:color="auto" w:fill="F9F2F4"/>
                              </w:rPr>
                              <w:t>MINUS</w:t>
                            </w:r>
                            <w:r>
                              <w:rPr>
                                <w:rFonts w:ascii="&amp;quot" w:hAnsi="&amp;quot"/>
                                <w:color w:val="555555"/>
                              </w:rPr>
                              <w:t xml:space="preserve"> operator is equivalent to using an </w:t>
                            </w:r>
                            <w:r w:rsidRPr="00BA31EC">
                              <w:rPr>
                                <w:rFonts w:ascii="&amp;quot" w:hAnsi="&amp;quot"/>
                                <w:color w:val="555555"/>
                                <w:highlight w:val="yellow"/>
                              </w:rPr>
                              <w:t>antijoin (</w:t>
                            </w:r>
                            <w:r w:rsidRPr="00BA31EC">
                              <w:rPr>
                                <w:rStyle w:val="HTMLCode"/>
                                <w:rFonts w:ascii="Consolas" w:hAnsi="Consolas"/>
                                <w:color w:val="C7254E"/>
                                <w:sz w:val="22"/>
                                <w:szCs w:val="22"/>
                                <w:highlight w:val="yellow"/>
                                <w:shd w:val="clear" w:color="auto" w:fill="F9F2F4"/>
                              </w:rPr>
                              <w:t>NOT IN</w:t>
                            </w:r>
                            <w:r w:rsidRPr="00BA31EC">
                              <w:rPr>
                                <w:rFonts w:ascii="&amp;quot" w:hAnsi="&amp;quot"/>
                                <w:color w:val="555555"/>
                                <w:highlight w:val="yellow"/>
                              </w:rPr>
                              <w:t xml:space="preserve"> clause</w:t>
                            </w:r>
                            <w:r>
                              <w:rPr>
                                <w:rFonts w:ascii="&amp;quot" w:hAnsi="&amp;quot"/>
                                <w:color w:val="555555"/>
                              </w:rPr>
                              <w:t>) between the two tables.</w:t>
                            </w:r>
                          </w:p>
                          <w:p w14:paraId="235873B3" w14:textId="77777777" w:rsidR="00A3678E" w:rsidRPr="001D459D" w:rsidRDefault="00A3678E" w:rsidP="00A367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&amp;quot" w:hAnsi="&amp;quot"/>
                                <w:b/>
                                <w:bCs/>
                                <w:color w:val="555555"/>
                              </w:rPr>
                            </w:pPr>
                            <w:r w:rsidRPr="001D459D">
                              <w:rPr>
                                <w:rFonts w:ascii="&amp;quot" w:hAnsi="&amp;quot"/>
                                <w:b/>
                                <w:bCs/>
                                <w:color w:val="555555"/>
                              </w:rPr>
                              <w:t xml:space="preserve">select </w:t>
                            </w:r>
                            <w:proofErr w:type="spellStart"/>
                            <w:r w:rsidRPr="001D459D">
                              <w:rPr>
                                <w:rFonts w:ascii="&amp;quot" w:hAnsi="&amp;quot"/>
                                <w:b/>
                                <w:bCs/>
                                <w:color w:val="555555"/>
                              </w:rPr>
                              <w:t>category_id</w:t>
                            </w:r>
                            <w:proofErr w:type="spellEnd"/>
                          </w:p>
                          <w:p w14:paraId="135B6196" w14:textId="77777777" w:rsidR="00A3678E" w:rsidRPr="001D459D" w:rsidRDefault="00A3678E" w:rsidP="00A367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&amp;quot" w:hAnsi="&amp;quot"/>
                                <w:b/>
                                <w:bCs/>
                                <w:color w:val="555555"/>
                              </w:rPr>
                            </w:pPr>
                            <w:r w:rsidRPr="001D459D">
                              <w:rPr>
                                <w:rFonts w:ascii="&amp;quot" w:hAnsi="&amp;quot"/>
                                <w:b/>
                                <w:bCs/>
                                <w:color w:val="555555"/>
                              </w:rPr>
                              <w:t xml:space="preserve">from </w:t>
                            </w:r>
                            <w:proofErr w:type="spellStart"/>
                            <w:r w:rsidRPr="001D459D">
                              <w:rPr>
                                <w:rFonts w:ascii="&amp;quot" w:hAnsi="&amp;quot"/>
                                <w:b/>
                                <w:bCs/>
                                <w:color w:val="555555"/>
                              </w:rPr>
                              <w:t>product_categories</w:t>
                            </w:r>
                            <w:proofErr w:type="spellEnd"/>
                          </w:p>
                          <w:p w14:paraId="33BB7CE0" w14:textId="77777777" w:rsidR="00A3678E" w:rsidRPr="001D459D" w:rsidRDefault="00A3678E" w:rsidP="00A367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&amp;quot" w:hAnsi="&amp;quot"/>
                                <w:b/>
                                <w:bCs/>
                                <w:color w:val="555555"/>
                              </w:rPr>
                            </w:pPr>
                            <w:r w:rsidRPr="001D459D">
                              <w:rPr>
                                <w:rFonts w:ascii="&amp;quot" w:hAnsi="&amp;quot"/>
                                <w:b/>
                                <w:bCs/>
                                <w:color w:val="555555"/>
                              </w:rPr>
                              <w:t>MINUS</w:t>
                            </w:r>
                          </w:p>
                          <w:p w14:paraId="3AB27EDB" w14:textId="77777777" w:rsidR="00A3678E" w:rsidRPr="001D459D" w:rsidRDefault="00A3678E" w:rsidP="00A367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&amp;quot" w:hAnsi="&amp;quot"/>
                                <w:b/>
                                <w:bCs/>
                                <w:color w:val="555555"/>
                              </w:rPr>
                            </w:pPr>
                            <w:r w:rsidRPr="001D459D">
                              <w:rPr>
                                <w:rFonts w:ascii="&amp;quot" w:hAnsi="&amp;quot"/>
                                <w:b/>
                                <w:bCs/>
                                <w:color w:val="555555"/>
                              </w:rPr>
                              <w:t xml:space="preserve">select </w:t>
                            </w:r>
                            <w:proofErr w:type="spellStart"/>
                            <w:r w:rsidRPr="001D459D">
                              <w:rPr>
                                <w:rFonts w:ascii="&amp;quot" w:hAnsi="&amp;quot"/>
                                <w:b/>
                                <w:bCs/>
                                <w:color w:val="555555"/>
                              </w:rPr>
                              <w:t>category_id</w:t>
                            </w:r>
                            <w:proofErr w:type="spellEnd"/>
                          </w:p>
                          <w:p w14:paraId="6CB97D75" w14:textId="77777777" w:rsidR="00A3678E" w:rsidRDefault="00A3678E" w:rsidP="00A367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&amp;quot" w:hAnsi="&amp;quot"/>
                                <w:color w:val="555555"/>
                              </w:rPr>
                            </w:pPr>
                            <w:r w:rsidRPr="001D459D">
                              <w:rPr>
                                <w:rFonts w:ascii="&amp;quot" w:hAnsi="&amp;quot"/>
                                <w:b/>
                                <w:bCs/>
                                <w:color w:val="555555"/>
                              </w:rPr>
                              <w:t>from products</w:t>
                            </w:r>
                            <w:r w:rsidRPr="00B34B56">
                              <w:rPr>
                                <w:rFonts w:ascii="&amp;quot" w:hAnsi="&amp;quot"/>
                                <w:color w:val="555555"/>
                              </w:rPr>
                              <w:t>;</w:t>
                            </w:r>
                          </w:p>
                          <w:p w14:paraId="230EF2E8" w14:textId="77777777" w:rsidR="00A3678E" w:rsidRPr="00B34B56" w:rsidRDefault="00A3678E" w:rsidP="00A367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&amp;quot" w:hAnsi="&amp;quot"/>
                                <w:color w:val="555555"/>
                              </w:rPr>
                            </w:pPr>
                          </w:p>
                          <w:p w14:paraId="0F897C6F" w14:textId="77777777" w:rsidR="00A3678E" w:rsidRPr="00B34B56" w:rsidRDefault="00A3678E" w:rsidP="00A367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&amp;quot" w:hAnsi="&amp;quot"/>
                                <w:color w:val="555555"/>
                              </w:rPr>
                            </w:pPr>
                            <w:r w:rsidRPr="00B34B56">
                              <w:rPr>
                                <w:rFonts w:ascii="&amp;quot" w:hAnsi="&amp;quot"/>
                                <w:color w:val="555555"/>
                              </w:rPr>
                              <w:t>CATEGORY_ID</w:t>
                            </w:r>
                          </w:p>
                          <w:p w14:paraId="2877731C" w14:textId="77777777" w:rsidR="00A3678E" w:rsidRPr="00B34B56" w:rsidRDefault="00A3678E" w:rsidP="00A367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&amp;quot" w:hAnsi="&amp;quot"/>
                                <w:color w:val="555555"/>
                              </w:rPr>
                            </w:pPr>
                            <w:r w:rsidRPr="00B34B56">
                              <w:rPr>
                                <w:rFonts w:ascii="&amp;quot" w:hAnsi="&amp;quot"/>
                                <w:color w:val="555555"/>
                              </w:rPr>
                              <w:t>-----------</w:t>
                            </w:r>
                          </w:p>
                          <w:p w14:paraId="0987C946" w14:textId="77777777" w:rsidR="00A3678E" w:rsidRDefault="00A3678E" w:rsidP="00A367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&amp;quot" w:hAnsi="&amp;quot"/>
                                <w:color w:val="555555"/>
                              </w:rPr>
                            </w:pPr>
                            <w:r w:rsidRPr="00B34B56">
                              <w:rPr>
                                <w:rFonts w:ascii="&amp;quot" w:hAnsi="&amp;quot"/>
                                <w:color w:val="555555"/>
                              </w:rPr>
                              <w:t xml:space="preserve">          3</w:t>
                            </w:r>
                            <w:r>
                              <w:rPr>
                                <w:rFonts w:ascii="&amp;quot" w:hAnsi="&amp;quot"/>
                                <w:color w:val="555555"/>
                              </w:rPr>
                              <w:t xml:space="preserve">   Category 3 is not  in both</w:t>
                            </w:r>
                          </w:p>
                          <w:p w14:paraId="39413C93" w14:textId="77777777" w:rsidR="00A3678E" w:rsidRDefault="00A3678E" w:rsidP="00A367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&amp;quot" w:hAnsi="&amp;quot"/>
                                <w:color w:val="555555"/>
                              </w:rPr>
                            </w:pPr>
                          </w:p>
                          <w:p w14:paraId="16BDAB72" w14:textId="77777777" w:rsidR="00A3678E" w:rsidRPr="001D459D" w:rsidRDefault="00A3678E" w:rsidP="00A367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&amp;quot" w:hAnsi="&amp;quot"/>
                                <w:b/>
                                <w:bCs/>
                                <w:color w:val="555555"/>
                              </w:rPr>
                            </w:pPr>
                            <w:r w:rsidRPr="001D459D">
                              <w:rPr>
                                <w:rFonts w:ascii="&amp;quot" w:hAnsi="&amp;quot"/>
                                <w:b/>
                                <w:bCs/>
                                <w:color w:val="555555"/>
                              </w:rPr>
                              <w:t xml:space="preserve">select </w:t>
                            </w:r>
                            <w:proofErr w:type="spellStart"/>
                            <w:r w:rsidRPr="001D459D">
                              <w:rPr>
                                <w:rFonts w:ascii="&amp;quot" w:hAnsi="&amp;quot"/>
                                <w:b/>
                                <w:bCs/>
                                <w:color w:val="555555"/>
                              </w:rPr>
                              <w:t>category_id</w:t>
                            </w:r>
                            <w:proofErr w:type="spellEnd"/>
                          </w:p>
                          <w:p w14:paraId="0566F84E" w14:textId="77777777" w:rsidR="00A3678E" w:rsidRPr="001D459D" w:rsidRDefault="00A3678E" w:rsidP="00A367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&amp;quot" w:hAnsi="&amp;quot"/>
                                <w:b/>
                                <w:bCs/>
                                <w:color w:val="555555"/>
                              </w:rPr>
                            </w:pPr>
                            <w:r w:rsidRPr="001D459D">
                              <w:rPr>
                                <w:rFonts w:ascii="&amp;quot" w:hAnsi="&amp;quot"/>
                                <w:b/>
                                <w:bCs/>
                                <w:color w:val="555555"/>
                              </w:rPr>
                              <w:t xml:space="preserve">from </w:t>
                            </w:r>
                            <w:proofErr w:type="spellStart"/>
                            <w:r w:rsidRPr="001D459D">
                              <w:rPr>
                                <w:rFonts w:ascii="&amp;quot" w:hAnsi="&amp;quot"/>
                                <w:b/>
                                <w:bCs/>
                                <w:color w:val="555555"/>
                              </w:rPr>
                              <w:t>product_categories</w:t>
                            </w:r>
                            <w:proofErr w:type="spellEnd"/>
                          </w:p>
                          <w:p w14:paraId="5A506B2D" w14:textId="77777777" w:rsidR="00A3678E" w:rsidRPr="001D459D" w:rsidRDefault="00A3678E" w:rsidP="00A367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&amp;quot" w:hAnsi="&amp;quot"/>
                                <w:b/>
                                <w:bCs/>
                                <w:color w:val="555555"/>
                              </w:rPr>
                            </w:pPr>
                            <w:r w:rsidRPr="001D459D">
                              <w:rPr>
                                <w:rFonts w:ascii="&amp;quot" w:hAnsi="&amp;quot"/>
                                <w:b/>
                                <w:bCs/>
                                <w:color w:val="555555"/>
                              </w:rPr>
                              <w:t xml:space="preserve">WHERE </w:t>
                            </w:r>
                            <w:proofErr w:type="spellStart"/>
                            <w:r w:rsidRPr="001D459D">
                              <w:rPr>
                                <w:rFonts w:ascii="&amp;quot" w:hAnsi="&amp;quot"/>
                                <w:b/>
                                <w:bCs/>
                                <w:color w:val="555555"/>
                              </w:rPr>
                              <w:t>category_id</w:t>
                            </w:r>
                            <w:proofErr w:type="spellEnd"/>
                            <w:r w:rsidRPr="001D459D">
                              <w:rPr>
                                <w:rFonts w:ascii="&amp;quot" w:hAnsi="&amp;quot"/>
                                <w:b/>
                                <w:bCs/>
                                <w:color w:val="555555"/>
                              </w:rPr>
                              <w:t xml:space="preserve"> </w:t>
                            </w:r>
                            <w:r w:rsidRPr="00BA31EC">
                              <w:rPr>
                                <w:rFonts w:ascii="&amp;quot" w:hAnsi="&amp;quot"/>
                                <w:b/>
                                <w:bCs/>
                                <w:color w:val="555555"/>
                                <w:highlight w:val="yellow"/>
                              </w:rPr>
                              <w:t>NOT IN</w:t>
                            </w:r>
                            <w:r w:rsidRPr="001D459D">
                              <w:rPr>
                                <w:rFonts w:ascii="&amp;quot" w:hAnsi="&amp;quot"/>
                                <w:b/>
                                <w:bCs/>
                                <w:color w:val="555555"/>
                              </w:rPr>
                              <w:t xml:space="preserve"> (SELECT </w:t>
                            </w:r>
                            <w:proofErr w:type="spellStart"/>
                            <w:r w:rsidRPr="001D459D">
                              <w:rPr>
                                <w:rFonts w:ascii="&amp;quot" w:hAnsi="&amp;quot"/>
                                <w:b/>
                                <w:bCs/>
                                <w:color w:val="555555"/>
                              </w:rPr>
                              <w:t>category_id</w:t>
                            </w:r>
                            <w:proofErr w:type="spellEnd"/>
                          </w:p>
                          <w:p w14:paraId="5A2C88F2" w14:textId="77777777" w:rsidR="00A3678E" w:rsidRPr="001D459D" w:rsidRDefault="00A3678E" w:rsidP="00A367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&amp;quot" w:hAnsi="&amp;quot"/>
                                <w:b/>
                                <w:bCs/>
                                <w:color w:val="555555"/>
                              </w:rPr>
                            </w:pPr>
                            <w:r w:rsidRPr="001D459D">
                              <w:rPr>
                                <w:rFonts w:ascii="&amp;quot" w:hAnsi="&amp;quot"/>
                                <w:b/>
                                <w:bCs/>
                                <w:color w:val="555555"/>
                              </w:rPr>
                              <w:t xml:space="preserve">                    FROM products)</w:t>
                            </w:r>
                          </w:p>
                          <w:p w14:paraId="798E7F75" w14:textId="77777777" w:rsidR="00A3678E" w:rsidRPr="001D459D" w:rsidRDefault="00A3678E" w:rsidP="00A367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&amp;quot" w:hAnsi="&amp;quot"/>
                                <w:b/>
                                <w:bCs/>
                                <w:color w:val="555555"/>
                              </w:rPr>
                            </w:pPr>
                          </w:p>
                          <w:p w14:paraId="6ABC99A5" w14:textId="77777777" w:rsidR="00A3678E" w:rsidRPr="00B72324" w:rsidRDefault="00A3678E" w:rsidP="00A3678E">
                            <w:pPr>
                              <w:pStyle w:val="NormalWeb"/>
                              <w:spacing w:after="0"/>
                              <w:rPr>
                                <w:rFonts w:ascii="&amp;quot" w:hAnsi="&amp;quot"/>
                                <w:color w:val="55555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174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31.2pt;width:2in;height:263.7pt;z-index:251660288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" filled="f" strokeweight=".5pt">
                <v:textbox>
                  <w:txbxContent>
                    <w:p w14:paraId="376B1D86" w14:textId="77777777" w:rsidR="00A3678E" w:rsidRDefault="00A3678E" w:rsidP="00A3678E">
                      <w:pPr>
                        <w:pStyle w:val="NormalWeb"/>
                        <w:spacing w:before="0" w:beforeAutospacing="0" w:after="158" w:afterAutospacing="0"/>
                        <w:rPr>
                          <w:rFonts w:ascii="&amp;quot" w:hAnsi="&amp;quot"/>
                          <w:color w:val="555555"/>
                        </w:rPr>
                      </w:pPr>
                      <w:r>
                        <w:rPr>
                          <w:rFonts w:ascii="&amp;quot" w:hAnsi="&amp;quot"/>
                          <w:color w:val="555555"/>
                        </w:rPr>
                        <w:t xml:space="preserve">This next example using the </w:t>
                      </w:r>
                      <w:r>
                        <w:rPr>
                          <w:rStyle w:val="HTMLCode"/>
                          <w:rFonts w:ascii="Consolas" w:hAnsi="Consolas"/>
                          <w:color w:val="C7254E"/>
                          <w:sz w:val="22"/>
                          <w:szCs w:val="22"/>
                          <w:shd w:val="clear" w:color="auto" w:fill="F9F2F4"/>
                        </w:rPr>
                        <w:t>MINUS</w:t>
                      </w:r>
                      <w:r>
                        <w:rPr>
                          <w:rFonts w:ascii="&amp;quot" w:hAnsi="&amp;quot"/>
                          <w:color w:val="555555"/>
                        </w:rPr>
                        <w:t xml:space="preserve"> operator is equivalent to using an </w:t>
                      </w:r>
                      <w:r w:rsidRPr="00BA31EC">
                        <w:rPr>
                          <w:rFonts w:ascii="&amp;quot" w:hAnsi="&amp;quot"/>
                          <w:color w:val="555555"/>
                          <w:highlight w:val="yellow"/>
                        </w:rPr>
                        <w:t>antijoin (</w:t>
                      </w:r>
                      <w:r w:rsidRPr="00BA31EC">
                        <w:rPr>
                          <w:rStyle w:val="HTMLCode"/>
                          <w:rFonts w:ascii="Consolas" w:hAnsi="Consolas"/>
                          <w:color w:val="C7254E"/>
                          <w:sz w:val="22"/>
                          <w:szCs w:val="22"/>
                          <w:highlight w:val="yellow"/>
                          <w:shd w:val="clear" w:color="auto" w:fill="F9F2F4"/>
                        </w:rPr>
                        <w:t>NOT IN</w:t>
                      </w:r>
                      <w:r w:rsidRPr="00BA31EC">
                        <w:rPr>
                          <w:rFonts w:ascii="&amp;quot" w:hAnsi="&amp;quot"/>
                          <w:color w:val="555555"/>
                          <w:highlight w:val="yellow"/>
                        </w:rPr>
                        <w:t xml:space="preserve"> clause</w:t>
                      </w:r>
                      <w:r>
                        <w:rPr>
                          <w:rFonts w:ascii="&amp;quot" w:hAnsi="&amp;quot"/>
                          <w:color w:val="555555"/>
                        </w:rPr>
                        <w:t>) between the two tables.</w:t>
                      </w:r>
                    </w:p>
                    <w:p w14:paraId="235873B3" w14:textId="77777777" w:rsidR="00A3678E" w:rsidRPr="001D459D" w:rsidRDefault="00A3678E" w:rsidP="00A3678E">
                      <w:pPr>
                        <w:pStyle w:val="NormalWeb"/>
                        <w:spacing w:before="0" w:beforeAutospacing="0" w:after="0" w:afterAutospacing="0"/>
                        <w:rPr>
                          <w:rFonts w:ascii="&amp;quot" w:hAnsi="&amp;quot"/>
                          <w:b/>
                          <w:bCs/>
                          <w:color w:val="555555"/>
                        </w:rPr>
                      </w:pPr>
                      <w:r w:rsidRPr="001D459D">
                        <w:rPr>
                          <w:rFonts w:ascii="&amp;quot" w:hAnsi="&amp;quot"/>
                          <w:b/>
                          <w:bCs/>
                          <w:color w:val="555555"/>
                        </w:rPr>
                        <w:t xml:space="preserve">select </w:t>
                      </w:r>
                      <w:proofErr w:type="spellStart"/>
                      <w:r w:rsidRPr="001D459D">
                        <w:rPr>
                          <w:rFonts w:ascii="&amp;quot" w:hAnsi="&amp;quot"/>
                          <w:b/>
                          <w:bCs/>
                          <w:color w:val="555555"/>
                        </w:rPr>
                        <w:t>category_id</w:t>
                      </w:r>
                      <w:proofErr w:type="spellEnd"/>
                    </w:p>
                    <w:p w14:paraId="135B6196" w14:textId="77777777" w:rsidR="00A3678E" w:rsidRPr="001D459D" w:rsidRDefault="00A3678E" w:rsidP="00A3678E">
                      <w:pPr>
                        <w:pStyle w:val="NormalWeb"/>
                        <w:spacing w:before="0" w:beforeAutospacing="0" w:after="0" w:afterAutospacing="0"/>
                        <w:rPr>
                          <w:rFonts w:ascii="&amp;quot" w:hAnsi="&amp;quot"/>
                          <w:b/>
                          <w:bCs/>
                          <w:color w:val="555555"/>
                        </w:rPr>
                      </w:pPr>
                      <w:r w:rsidRPr="001D459D">
                        <w:rPr>
                          <w:rFonts w:ascii="&amp;quot" w:hAnsi="&amp;quot"/>
                          <w:b/>
                          <w:bCs/>
                          <w:color w:val="555555"/>
                        </w:rPr>
                        <w:t xml:space="preserve">from </w:t>
                      </w:r>
                      <w:proofErr w:type="spellStart"/>
                      <w:r w:rsidRPr="001D459D">
                        <w:rPr>
                          <w:rFonts w:ascii="&amp;quot" w:hAnsi="&amp;quot"/>
                          <w:b/>
                          <w:bCs/>
                          <w:color w:val="555555"/>
                        </w:rPr>
                        <w:t>product_categories</w:t>
                      </w:r>
                      <w:proofErr w:type="spellEnd"/>
                    </w:p>
                    <w:p w14:paraId="33BB7CE0" w14:textId="77777777" w:rsidR="00A3678E" w:rsidRPr="001D459D" w:rsidRDefault="00A3678E" w:rsidP="00A3678E">
                      <w:pPr>
                        <w:pStyle w:val="NormalWeb"/>
                        <w:spacing w:before="0" w:beforeAutospacing="0" w:after="0" w:afterAutospacing="0"/>
                        <w:rPr>
                          <w:rFonts w:ascii="&amp;quot" w:hAnsi="&amp;quot"/>
                          <w:b/>
                          <w:bCs/>
                          <w:color w:val="555555"/>
                        </w:rPr>
                      </w:pPr>
                      <w:r w:rsidRPr="001D459D">
                        <w:rPr>
                          <w:rFonts w:ascii="&amp;quot" w:hAnsi="&amp;quot"/>
                          <w:b/>
                          <w:bCs/>
                          <w:color w:val="555555"/>
                        </w:rPr>
                        <w:t>MINUS</w:t>
                      </w:r>
                    </w:p>
                    <w:p w14:paraId="3AB27EDB" w14:textId="77777777" w:rsidR="00A3678E" w:rsidRPr="001D459D" w:rsidRDefault="00A3678E" w:rsidP="00A3678E">
                      <w:pPr>
                        <w:pStyle w:val="NormalWeb"/>
                        <w:spacing w:before="0" w:beforeAutospacing="0" w:after="0" w:afterAutospacing="0"/>
                        <w:rPr>
                          <w:rFonts w:ascii="&amp;quot" w:hAnsi="&amp;quot"/>
                          <w:b/>
                          <w:bCs/>
                          <w:color w:val="555555"/>
                        </w:rPr>
                      </w:pPr>
                      <w:r w:rsidRPr="001D459D">
                        <w:rPr>
                          <w:rFonts w:ascii="&amp;quot" w:hAnsi="&amp;quot"/>
                          <w:b/>
                          <w:bCs/>
                          <w:color w:val="555555"/>
                        </w:rPr>
                        <w:t xml:space="preserve">select </w:t>
                      </w:r>
                      <w:proofErr w:type="spellStart"/>
                      <w:r w:rsidRPr="001D459D">
                        <w:rPr>
                          <w:rFonts w:ascii="&amp;quot" w:hAnsi="&amp;quot"/>
                          <w:b/>
                          <w:bCs/>
                          <w:color w:val="555555"/>
                        </w:rPr>
                        <w:t>category_id</w:t>
                      </w:r>
                      <w:proofErr w:type="spellEnd"/>
                    </w:p>
                    <w:p w14:paraId="6CB97D75" w14:textId="77777777" w:rsidR="00A3678E" w:rsidRDefault="00A3678E" w:rsidP="00A3678E">
                      <w:pPr>
                        <w:pStyle w:val="NormalWeb"/>
                        <w:spacing w:before="0" w:beforeAutospacing="0" w:after="0" w:afterAutospacing="0"/>
                        <w:rPr>
                          <w:rFonts w:ascii="&amp;quot" w:hAnsi="&amp;quot"/>
                          <w:color w:val="555555"/>
                        </w:rPr>
                      </w:pPr>
                      <w:r w:rsidRPr="001D459D">
                        <w:rPr>
                          <w:rFonts w:ascii="&amp;quot" w:hAnsi="&amp;quot"/>
                          <w:b/>
                          <w:bCs/>
                          <w:color w:val="555555"/>
                        </w:rPr>
                        <w:t>from products</w:t>
                      </w:r>
                      <w:r w:rsidRPr="00B34B56">
                        <w:rPr>
                          <w:rFonts w:ascii="&amp;quot" w:hAnsi="&amp;quot"/>
                          <w:color w:val="555555"/>
                        </w:rPr>
                        <w:t>;</w:t>
                      </w:r>
                    </w:p>
                    <w:p w14:paraId="230EF2E8" w14:textId="77777777" w:rsidR="00A3678E" w:rsidRPr="00B34B56" w:rsidRDefault="00A3678E" w:rsidP="00A3678E">
                      <w:pPr>
                        <w:pStyle w:val="NormalWeb"/>
                        <w:spacing w:before="0" w:beforeAutospacing="0" w:after="0" w:afterAutospacing="0"/>
                        <w:rPr>
                          <w:rFonts w:ascii="&amp;quot" w:hAnsi="&amp;quot"/>
                          <w:color w:val="555555"/>
                        </w:rPr>
                      </w:pPr>
                    </w:p>
                    <w:p w14:paraId="0F897C6F" w14:textId="77777777" w:rsidR="00A3678E" w:rsidRPr="00B34B56" w:rsidRDefault="00A3678E" w:rsidP="00A3678E">
                      <w:pPr>
                        <w:pStyle w:val="NormalWeb"/>
                        <w:spacing w:before="0" w:beforeAutospacing="0" w:after="0" w:afterAutospacing="0"/>
                        <w:rPr>
                          <w:rFonts w:ascii="&amp;quot" w:hAnsi="&amp;quot"/>
                          <w:color w:val="555555"/>
                        </w:rPr>
                      </w:pPr>
                      <w:r w:rsidRPr="00B34B56">
                        <w:rPr>
                          <w:rFonts w:ascii="&amp;quot" w:hAnsi="&amp;quot"/>
                          <w:color w:val="555555"/>
                        </w:rPr>
                        <w:t>CATEGORY_ID</w:t>
                      </w:r>
                    </w:p>
                    <w:p w14:paraId="2877731C" w14:textId="77777777" w:rsidR="00A3678E" w:rsidRPr="00B34B56" w:rsidRDefault="00A3678E" w:rsidP="00A3678E">
                      <w:pPr>
                        <w:pStyle w:val="NormalWeb"/>
                        <w:spacing w:before="0" w:beforeAutospacing="0" w:after="0" w:afterAutospacing="0"/>
                        <w:rPr>
                          <w:rFonts w:ascii="&amp;quot" w:hAnsi="&amp;quot"/>
                          <w:color w:val="555555"/>
                        </w:rPr>
                      </w:pPr>
                      <w:r w:rsidRPr="00B34B56">
                        <w:rPr>
                          <w:rFonts w:ascii="&amp;quot" w:hAnsi="&amp;quot"/>
                          <w:color w:val="555555"/>
                        </w:rPr>
                        <w:t>-----------</w:t>
                      </w:r>
                    </w:p>
                    <w:p w14:paraId="0987C946" w14:textId="77777777" w:rsidR="00A3678E" w:rsidRDefault="00A3678E" w:rsidP="00A3678E">
                      <w:pPr>
                        <w:pStyle w:val="NormalWeb"/>
                        <w:spacing w:before="0" w:beforeAutospacing="0" w:after="0" w:afterAutospacing="0"/>
                        <w:rPr>
                          <w:rFonts w:ascii="&amp;quot" w:hAnsi="&amp;quot"/>
                          <w:color w:val="555555"/>
                        </w:rPr>
                      </w:pPr>
                      <w:r w:rsidRPr="00B34B56">
                        <w:rPr>
                          <w:rFonts w:ascii="&amp;quot" w:hAnsi="&amp;quot"/>
                          <w:color w:val="555555"/>
                        </w:rPr>
                        <w:t xml:space="preserve">          3</w:t>
                      </w:r>
                      <w:r>
                        <w:rPr>
                          <w:rFonts w:ascii="&amp;quot" w:hAnsi="&amp;quot"/>
                          <w:color w:val="555555"/>
                        </w:rPr>
                        <w:t xml:space="preserve">   Category 3 is not  in both</w:t>
                      </w:r>
                    </w:p>
                    <w:p w14:paraId="39413C93" w14:textId="77777777" w:rsidR="00A3678E" w:rsidRDefault="00A3678E" w:rsidP="00A3678E">
                      <w:pPr>
                        <w:pStyle w:val="NormalWeb"/>
                        <w:spacing w:before="0" w:beforeAutospacing="0" w:after="0" w:afterAutospacing="0"/>
                        <w:rPr>
                          <w:rFonts w:ascii="&amp;quot" w:hAnsi="&amp;quot"/>
                          <w:color w:val="555555"/>
                        </w:rPr>
                      </w:pPr>
                    </w:p>
                    <w:p w14:paraId="16BDAB72" w14:textId="77777777" w:rsidR="00A3678E" w:rsidRPr="001D459D" w:rsidRDefault="00A3678E" w:rsidP="00A3678E">
                      <w:pPr>
                        <w:pStyle w:val="NormalWeb"/>
                        <w:spacing w:before="0" w:beforeAutospacing="0" w:after="0" w:afterAutospacing="0"/>
                        <w:rPr>
                          <w:rFonts w:ascii="&amp;quot" w:hAnsi="&amp;quot"/>
                          <w:b/>
                          <w:bCs/>
                          <w:color w:val="555555"/>
                        </w:rPr>
                      </w:pPr>
                      <w:r w:rsidRPr="001D459D">
                        <w:rPr>
                          <w:rFonts w:ascii="&amp;quot" w:hAnsi="&amp;quot"/>
                          <w:b/>
                          <w:bCs/>
                          <w:color w:val="555555"/>
                        </w:rPr>
                        <w:t xml:space="preserve">select </w:t>
                      </w:r>
                      <w:proofErr w:type="spellStart"/>
                      <w:r w:rsidRPr="001D459D">
                        <w:rPr>
                          <w:rFonts w:ascii="&amp;quot" w:hAnsi="&amp;quot"/>
                          <w:b/>
                          <w:bCs/>
                          <w:color w:val="555555"/>
                        </w:rPr>
                        <w:t>category_id</w:t>
                      </w:r>
                      <w:proofErr w:type="spellEnd"/>
                    </w:p>
                    <w:p w14:paraId="0566F84E" w14:textId="77777777" w:rsidR="00A3678E" w:rsidRPr="001D459D" w:rsidRDefault="00A3678E" w:rsidP="00A3678E">
                      <w:pPr>
                        <w:pStyle w:val="NormalWeb"/>
                        <w:spacing w:before="0" w:beforeAutospacing="0" w:after="0" w:afterAutospacing="0"/>
                        <w:rPr>
                          <w:rFonts w:ascii="&amp;quot" w:hAnsi="&amp;quot"/>
                          <w:b/>
                          <w:bCs/>
                          <w:color w:val="555555"/>
                        </w:rPr>
                      </w:pPr>
                      <w:r w:rsidRPr="001D459D">
                        <w:rPr>
                          <w:rFonts w:ascii="&amp;quot" w:hAnsi="&amp;quot"/>
                          <w:b/>
                          <w:bCs/>
                          <w:color w:val="555555"/>
                        </w:rPr>
                        <w:t xml:space="preserve">from </w:t>
                      </w:r>
                      <w:proofErr w:type="spellStart"/>
                      <w:r w:rsidRPr="001D459D">
                        <w:rPr>
                          <w:rFonts w:ascii="&amp;quot" w:hAnsi="&amp;quot"/>
                          <w:b/>
                          <w:bCs/>
                          <w:color w:val="555555"/>
                        </w:rPr>
                        <w:t>product_categories</w:t>
                      </w:r>
                      <w:proofErr w:type="spellEnd"/>
                    </w:p>
                    <w:p w14:paraId="5A506B2D" w14:textId="77777777" w:rsidR="00A3678E" w:rsidRPr="001D459D" w:rsidRDefault="00A3678E" w:rsidP="00A3678E">
                      <w:pPr>
                        <w:pStyle w:val="NormalWeb"/>
                        <w:spacing w:before="0" w:beforeAutospacing="0" w:after="0" w:afterAutospacing="0"/>
                        <w:rPr>
                          <w:rFonts w:ascii="&amp;quot" w:hAnsi="&amp;quot"/>
                          <w:b/>
                          <w:bCs/>
                          <w:color w:val="555555"/>
                        </w:rPr>
                      </w:pPr>
                      <w:r w:rsidRPr="001D459D">
                        <w:rPr>
                          <w:rFonts w:ascii="&amp;quot" w:hAnsi="&amp;quot"/>
                          <w:b/>
                          <w:bCs/>
                          <w:color w:val="555555"/>
                        </w:rPr>
                        <w:t xml:space="preserve">WHERE </w:t>
                      </w:r>
                      <w:proofErr w:type="spellStart"/>
                      <w:r w:rsidRPr="001D459D">
                        <w:rPr>
                          <w:rFonts w:ascii="&amp;quot" w:hAnsi="&amp;quot"/>
                          <w:b/>
                          <w:bCs/>
                          <w:color w:val="555555"/>
                        </w:rPr>
                        <w:t>category_id</w:t>
                      </w:r>
                      <w:proofErr w:type="spellEnd"/>
                      <w:r w:rsidRPr="001D459D">
                        <w:rPr>
                          <w:rFonts w:ascii="&amp;quot" w:hAnsi="&amp;quot"/>
                          <w:b/>
                          <w:bCs/>
                          <w:color w:val="555555"/>
                        </w:rPr>
                        <w:t xml:space="preserve"> </w:t>
                      </w:r>
                      <w:r w:rsidRPr="00BA31EC">
                        <w:rPr>
                          <w:rFonts w:ascii="&amp;quot" w:hAnsi="&amp;quot"/>
                          <w:b/>
                          <w:bCs/>
                          <w:color w:val="555555"/>
                          <w:highlight w:val="yellow"/>
                        </w:rPr>
                        <w:t>NOT IN</w:t>
                      </w:r>
                      <w:r w:rsidRPr="001D459D">
                        <w:rPr>
                          <w:rFonts w:ascii="&amp;quot" w:hAnsi="&amp;quot"/>
                          <w:b/>
                          <w:bCs/>
                          <w:color w:val="555555"/>
                        </w:rPr>
                        <w:t xml:space="preserve"> (SELECT </w:t>
                      </w:r>
                      <w:proofErr w:type="spellStart"/>
                      <w:r w:rsidRPr="001D459D">
                        <w:rPr>
                          <w:rFonts w:ascii="&amp;quot" w:hAnsi="&amp;quot"/>
                          <w:b/>
                          <w:bCs/>
                          <w:color w:val="555555"/>
                        </w:rPr>
                        <w:t>category_id</w:t>
                      </w:r>
                      <w:proofErr w:type="spellEnd"/>
                    </w:p>
                    <w:p w14:paraId="5A2C88F2" w14:textId="77777777" w:rsidR="00A3678E" w:rsidRPr="001D459D" w:rsidRDefault="00A3678E" w:rsidP="00A3678E">
                      <w:pPr>
                        <w:pStyle w:val="NormalWeb"/>
                        <w:spacing w:before="0" w:beforeAutospacing="0" w:after="0" w:afterAutospacing="0"/>
                        <w:rPr>
                          <w:rFonts w:ascii="&amp;quot" w:hAnsi="&amp;quot"/>
                          <w:b/>
                          <w:bCs/>
                          <w:color w:val="555555"/>
                        </w:rPr>
                      </w:pPr>
                      <w:r w:rsidRPr="001D459D">
                        <w:rPr>
                          <w:rFonts w:ascii="&amp;quot" w:hAnsi="&amp;quot"/>
                          <w:b/>
                          <w:bCs/>
                          <w:color w:val="555555"/>
                        </w:rPr>
                        <w:t xml:space="preserve">                    FROM products)</w:t>
                      </w:r>
                    </w:p>
                    <w:p w14:paraId="798E7F75" w14:textId="77777777" w:rsidR="00A3678E" w:rsidRPr="001D459D" w:rsidRDefault="00A3678E" w:rsidP="00A3678E">
                      <w:pPr>
                        <w:pStyle w:val="NormalWeb"/>
                        <w:spacing w:before="0" w:beforeAutospacing="0" w:after="0" w:afterAutospacing="0"/>
                        <w:rPr>
                          <w:rFonts w:ascii="&amp;quot" w:hAnsi="&amp;quot"/>
                          <w:b/>
                          <w:bCs/>
                          <w:color w:val="555555"/>
                        </w:rPr>
                      </w:pPr>
                    </w:p>
                    <w:p w14:paraId="6ABC99A5" w14:textId="77777777" w:rsidR="00A3678E" w:rsidRPr="00B72324" w:rsidRDefault="00A3678E" w:rsidP="00A3678E">
                      <w:pPr>
                        <w:pStyle w:val="NormalWeb"/>
                        <w:spacing w:after="0"/>
                        <w:rPr>
                          <w:rFonts w:ascii="&amp;quot" w:hAnsi="&amp;quot"/>
                          <w:color w:val="555555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EE635B" wp14:editId="76664810">
                <wp:simplePos x="0" y="0"/>
                <wp:positionH relativeFrom="margin">
                  <wp:align>left</wp:align>
                </wp:positionH>
                <wp:positionV relativeFrom="paragraph">
                  <wp:posOffset>353060</wp:posOffset>
                </wp:positionV>
                <wp:extent cx="1828800" cy="3667760"/>
                <wp:effectExtent l="0" t="0" r="27940" b="2794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66823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830F14" w14:textId="77777777" w:rsidR="00A3678E" w:rsidRDefault="00A3678E" w:rsidP="00A3678E">
                            <w:pPr>
                              <w:pStyle w:val="NormalWeb"/>
                              <w:spacing w:before="0" w:beforeAutospacing="0" w:after="158" w:afterAutospacing="0"/>
                              <w:rPr>
                                <w:rFonts w:ascii="&amp;quot" w:hAnsi="&amp;quot"/>
                                <w:color w:val="555555"/>
                              </w:rPr>
                            </w:pPr>
                            <w:r>
                              <w:rPr>
                                <w:rFonts w:ascii="&amp;quot" w:hAnsi="&amp;quot"/>
                                <w:color w:val="555555"/>
                              </w:rPr>
                              <w:t xml:space="preserve">This next example using the 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C7254E"/>
                                <w:sz w:val="22"/>
                                <w:szCs w:val="22"/>
                                <w:shd w:val="clear" w:color="auto" w:fill="F9F2F4"/>
                              </w:rPr>
                              <w:t>INTERSECT</w:t>
                            </w:r>
                            <w:r>
                              <w:rPr>
                                <w:rFonts w:ascii="&amp;quot" w:hAnsi="&amp;quot"/>
                                <w:color w:val="555555"/>
                              </w:rPr>
                              <w:t xml:space="preserve"> operator. The equivalent query that selects distinct rows from the tables. .</w:t>
                            </w:r>
                          </w:p>
                          <w:p w14:paraId="15E6510E" w14:textId="77777777" w:rsidR="00A3678E" w:rsidRPr="001D459D" w:rsidRDefault="00A3678E" w:rsidP="00A367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&amp;quot" w:hAnsi="&amp;quot"/>
                                <w:b/>
                                <w:bCs/>
                                <w:color w:val="555555"/>
                              </w:rPr>
                            </w:pPr>
                            <w:r w:rsidRPr="001D459D">
                              <w:rPr>
                                <w:rFonts w:ascii="&amp;quot" w:hAnsi="&amp;quot"/>
                                <w:b/>
                                <w:bCs/>
                                <w:color w:val="555555"/>
                              </w:rPr>
                              <w:t xml:space="preserve">select </w:t>
                            </w:r>
                            <w:proofErr w:type="spellStart"/>
                            <w:r w:rsidRPr="001D459D">
                              <w:rPr>
                                <w:rFonts w:ascii="&amp;quot" w:hAnsi="&amp;quot"/>
                                <w:b/>
                                <w:bCs/>
                                <w:color w:val="555555"/>
                              </w:rPr>
                              <w:t>category_id</w:t>
                            </w:r>
                            <w:proofErr w:type="spellEnd"/>
                          </w:p>
                          <w:p w14:paraId="3FC030F2" w14:textId="77777777" w:rsidR="00A3678E" w:rsidRPr="001D459D" w:rsidRDefault="00A3678E" w:rsidP="00A367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&amp;quot" w:hAnsi="&amp;quot"/>
                                <w:b/>
                                <w:bCs/>
                                <w:color w:val="555555"/>
                              </w:rPr>
                            </w:pPr>
                            <w:r w:rsidRPr="001D459D">
                              <w:rPr>
                                <w:rFonts w:ascii="&amp;quot" w:hAnsi="&amp;quot"/>
                                <w:b/>
                                <w:bCs/>
                                <w:color w:val="555555"/>
                              </w:rPr>
                              <w:t xml:space="preserve">from </w:t>
                            </w:r>
                            <w:proofErr w:type="spellStart"/>
                            <w:r w:rsidRPr="001D459D">
                              <w:rPr>
                                <w:rFonts w:ascii="&amp;quot" w:hAnsi="&amp;quot"/>
                                <w:b/>
                                <w:bCs/>
                                <w:color w:val="555555"/>
                              </w:rPr>
                              <w:t>product_categories</w:t>
                            </w:r>
                            <w:proofErr w:type="spellEnd"/>
                          </w:p>
                          <w:p w14:paraId="4B2289DB" w14:textId="77777777" w:rsidR="00A3678E" w:rsidRPr="001D459D" w:rsidRDefault="00A3678E" w:rsidP="00A367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&amp;quot" w:hAnsi="&amp;quot"/>
                                <w:b/>
                                <w:bCs/>
                                <w:color w:val="555555"/>
                              </w:rPr>
                            </w:pPr>
                            <w:r w:rsidRPr="001D459D">
                              <w:rPr>
                                <w:rFonts w:ascii="&amp;quot" w:hAnsi="&amp;quot"/>
                                <w:b/>
                                <w:bCs/>
                                <w:color w:val="555555"/>
                              </w:rPr>
                              <w:t>INTERSECT</w:t>
                            </w:r>
                          </w:p>
                          <w:p w14:paraId="070F7D84" w14:textId="77777777" w:rsidR="00A3678E" w:rsidRPr="001D459D" w:rsidRDefault="00A3678E" w:rsidP="00A367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&amp;quot" w:hAnsi="&amp;quot"/>
                                <w:b/>
                                <w:bCs/>
                                <w:color w:val="555555"/>
                              </w:rPr>
                            </w:pPr>
                            <w:r w:rsidRPr="001D459D">
                              <w:rPr>
                                <w:rFonts w:ascii="&amp;quot" w:hAnsi="&amp;quot"/>
                                <w:b/>
                                <w:bCs/>
                                <w:color w:val="555555"/>
                              </w:rPr>
                              <w:t xml:space="preserve">select </w:t>
                            </w:r>
                            <w:proofErr w:type="spellStart"/>
                            <w:r w:rsidRPr="001D459D">
                              <w:rPr>
                                <w:rFonts w:ascii="&amp;quot" w:hAnsi="&amp;quot"/>
                                <w:b/>
                                <w:bCs/>
                                <w:color w:val="555555"/>
                              </w:rPr>
                              <w:t>category_id</w:t>
                            </w:r>
                            <w:proofErr w:type="spellEnd"/>
                          </w:p>
                          <w:p w14:paraId="784ED417" w14:textId="77777777" w:rsidR="00A3678E" w:rsidRPr="001D459D" w:rsidRDefault="00A3678E" w:rsidP="00A367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&amp;quot" w:hAnsi="&amp;quot"/>
                                <w:b/>
                                <w:bCs/>
                                <w:color w:val="555555"/>
                              </w:rPr>
                            </w:pPr>
                            <w:r w:rsidRPr="001D459D">
                              <w:rPr>
                                <w:rFonts w:ascii="&amp;quot" w:hAnsi="&amp;quot"/>
                                <w:b/>
                                <w:bCs/>
                                <w:color w:val="555555"/>
                              </w:rPr>
                              <w:t>from products;</w:t>
                            </w:r>
                          </w:p>
                          <w:p w14:paraId="032B7DD4" w14:textId="77777777" w:rsidR="00A3678E" w:rsidRDefault="00A3678E" w:rsidP="00A367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&amp;quot" w:hAnsi="&amp;quot"/>
                                <w:color w:val="555555"/>
                              </w:rPr>
                            </w:pPr>
                          </w:p>
                          <w:p w14:paraId="3686F114" w14:textId="77777777" w:rsidR="00A3678E" w:rsidRPr="001D459D" w:rsidRDefault="00A3678E" w:rsidP="00A367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&amp;quot" w:hAnsi="&amp;quot"/>
                                <w:color w:val="555555"/>
                                <w:sz w:val="20"/>
                                <w:szCs w:val="20"/>
                              </w:rPr>
                            </w:pPr>
                            <w:r w:rsidRPr="001D459D">
                              <w:rPr>
                                <w:rFonts w:ascii="&amp;quot" w:hAnsi="&amp;quot"/>
                                <w:color w:val="555555"/>
                                <w:sz w:val="20"/>
                                <w:szCs w:val="20"/>
                              </w:rPr>
                              <w:t>CATEGORY_ID</w:t>
                            </w:r>
                          </w:p>
                          <w:p w14:paraId="71DB558C" w14:textId="77777777" w:rsidR="00A3678E" w:rsidRPr="001D459D" w:rsidRDefault="00A3678E" w:rsidP="00A367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&amp;quot" w:hAnsi="&amp;quot"/>
                                <w:color w:val="555555"/>
                                <w:sz w:val="20"/>
                                <w:szCs w:val="20"/>
                              </w:rPr>
                            </w:pPr>
                            <w:r w:rsidRPr="001D459D">
                              <w:rPr>
                                <w:rFonts w:ascii="&amp;quot" w:hAnsi="&amp;quot"/>
                                <w:color w:val="555555"/>
                                <w:sz w:val="20"/>
                                <w:szCs w:val="20"/>
                              </w:rPr>
                              <w:t>-----------</w:t>
                            </w:r>
                          </w:p>
                          <w:p w14:paraId="066DBF11" w14:textId="77777777" w:rsidR="00A3678E" w:rsidRPr="001D459D" w:rsidRDefault="00A3678E" w:rsidP="00A367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&amp;quot" w:hAnsi="&amp;quot"/>
                                <w:color w:val="555555"/>
                                <w:sz w:val="20"/>
                                <w:szCs w:val="20"/>
                              </w:rPr>
                            </w:pPr>
                            <w:r w:rsidRPr="001D459D">
                              <w:rPr>
                                <w:rFonts w:ascii="&amp;quot" w:hAnsi="&amp;quot"/>
                                <w:color w:val="555555"/>
                                <w:sz w:val="20"/>
                                <w:szCs w:val="20"/>
                              </w:rPr>
                              <w:t xml:space="preserve">          1</w:t>
                            </w:r>
                          </w:p>
                          <w:p w14:paraId="3B47B589" w14:textId="77777777" w:rsidR="00A3678E" w:rsidRPr="001D459D" w:rsidRDefault="00A3678E" w:rsidP="00A367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&amp;quot" w:hAnsi="&amp;quot"/>
                                <w:color w:val="555555"/>
                                <w:sz w:val="20"/>
                                <w:szCs w:val="20"/>
                              </w:rPr>
                            </w:pPr>
                            <w:r w:rsidRPr="001D459D">
                              <w:rPr>
                                <w:rFonts w:ascii="&amp;quot" w:hAnsi="&amp;quot"/>
                                <w:color w:val="555555"/>
                                <w:sz w:val="20"/>
                                <w:szCs w:val="20"/>
                              </w:rPr>
                              <w:t xml:space="preserve">          2</w:t>
                            </w:r>
                          </w:p>
                          <w:p w14:paraId="490C11C0" w14:textId="77777777" w:rsidR="00A3678E" w:rsidRPr="001D459D" w:rsidRDefault="00A3678E" w:rsidP="00A367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&amp;quot" w:hAnsi="&amp;quot"/>
                                <w:color w:val="555555"/>
                                <w:sz w:val="20"/>
                                <w:szCs w:val="20"/>
                              </w:rPr>
                            </w:pPr>
                            <w:r w:rsidRPr="001D459D">
                              <w:rPr>
                                <w:rFonts w:ascii="&amp;quot" w:hAnsi="&amp;quot"/>
                                <w:color w:val="555555"/>
                                <w:sz w:val="20"/>
                                <w:szCs w:val="20"/>
                              </w:rPr>
                              <w:t xml:space="preserve">          4</w:t>
                            </w:r>
                          </w:p>
                          <w:p w14:paraId="6F11C971" w14:textId="77777777" w:rsidR="00A3678E" w:rsidRPr="001D459D" w:rsidRDefault="00A3678E" w:rsidP="00A367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&amp;quot" w:hAnsi="&amp;quot"/>
                                <w:color w:val="555555"/>
                                <w:sz w:val="20"/>
                                <w:szCs w:val="20"/>
                              </w:rPr>
                            </w:pPr>
                            <w:r w:rsidRPr="001D459D">
                              <w:rPr>
                                <w:rFonts w:ascii="&amp;quot" w:hAnsi="&amp;quot"/>
                                <w:color w:val="555555"/>
                                <w:sz w:val="20"/>
                                <w:szCs w:val="20"/>
                              </w:rPr>
                              <w:t xml:space="preserve">          5</w:t>
                            </w:r>
                          </w:p>
                          <w:p w14:paraId="1869D3F6" w14:textId="77777777" w:rsidR="00A3678E" w:rsidRDefault="00A3678E" w:rsidP="00A367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&amp;quot" w:hAnsi="&amp;quot"/>
                                <w:color w:val="555555"/>
                              </w:rPr>
                            </w:pPr>
                          </w:p>
                          <w:p w14:paraId="2EF54B07" w14:textId="77777777" w:rsidR="00A3678E" w:rsidRDefault="00A3678E" w:rsidP="00A367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&amp;quot" w:hAnsi="&amp;quot"/>
                                <w:color w:val="555555"/>
                              </w:rPr>
                            </w:pPr>
                            <w:r>
                              <w:rPr>
                                <w:rFonts w:ascii="&amp;quot" w:hAnsi="&amp;quot"/>
                                <w:color w:val="555555"/>
                              </w:rPr>
                              <w:t xml:space="preserve">Same example using a </w:t>
                            </w:r>
                            <w:r w:rsidRPr="00BA31EC">
                              <w:rPr>
                                <w:rFonts w:ascii="&amp;quot" w:hAnsi="&amp;quot"/>
                                <w:color w:val="555555"/>
                                <w:highlight w:val="yellow"/>
                              </w:rPr>
                              <w:t>JOIN and a DISTINCT</w:t>
                            </w:r>
                          </w:p>
                          <w:p w14:paraId="134C0A09" w14:textId="77777777" w:rsidR="00A3678E" w:rsidRDefault="00A3678E" w:rsidP="00A367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&amp;quot" w:hAnsi="&amp;quot"/>
                                <w:color w:val="555555"/>
                              </w:rPr>
                            </w:pPr>
                          </w:p>
                          <w:p w14:paraId="6729C17A" w14:textId="77777777" w:rsidR="00A3678E" w:rsidRPr="001D459D" w:rsidRDefault="00A3678E" w:rsidP="00A367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&amp;quot" w:hAnsi="&amp;quot"/>
                                <w:b/>
                                <w:bCs/>
                                <w:color w:val="555555"/>
                              </w:rPr>
                            </w:pPr>
                            <w:r w:rsidRPr="001D459D">
                              <w:rPr>
                                <w:rFonts w:ascii="&amp;quot" w:hAnsi="&amp;quot"/>
                                <w:b/>
                                <w:bCs/>
                                <w:color w:val="555555"/>
                              </w:rPr>
                              <w:t xml:space="preserve">select distinct </w:t>
                            </w:r>
                            <w:proofErr w:type="spellStart"/>
                            <w:r w:rsidRPr="001D459D">
                              <w:rPr>
                                <w:rFonts w:ascii="&amp;quot" w:hAnsi="&amp;quot"/>
                                <w:b/>
                                <w:bCs/>
                                <w:color w:val="555555"/>
                              </w:rPr>
                              <w:t>category_id</w:t>
                            </w:r>
                            <w:proofErr w:type="spellEnd"/>
                          </w:p>
                          <w:p w14:paraId="47F046BA" w14:textId="77777777" w:rsidR="00A3678E" w:rsidRPr="001D459D" w:rsidRDefault="00A3678E" w:rsidP="00A367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&amp;quot" w:hAnsi="&amp;quot"/>
                                <w:b/>
                                <w:bCs/>
                                <w:color w:val="555555"/>
                              </w:rPr>
                            </w:pPr>
                            <w:r w:rsidRPr="001D459D">
                              <w:rPr>
                                <w:rFonts w:ascii="&amp;quot" w:hAnsi="&amp;quot"/>
                                <w:b/>
                                <w:bCs/>
                                <w:color w:val="555555"/>
                              </w:rPr>
                              <w:t xml:space="preserve">from </w:t>
                            </w:r>
                            <w:proofErr w:type="spellStart"/>
                            <w:r w:rsidRPr="001D459D">
                              <w:rPr>
                                <w:rFonts w:ascii="&amp;quot" w:hAnsi="&amp;quot"/>
                                <w:b/>
                                <w:bCs/>
                                <w:color w:val="555555"/>
                              </w:rPr>
                              <w:t>product_categories</w:t>
                            </w:r>
                            <w:proofErr w:type="spellEnd"/>
                            <w:r w:rsidRPr="001D459D">
                              <w:rPr>
                                <w:rFonts w:ascii="&amp;quot" w:hAnsi="&amp;quot"/>
                                <w:b/>
                                <w:bCs/>
                                <w:color w:val="555555"/>
                              </w:rPr>
                              <w:t xml:space="preserve"> JOIN products </w:t>
                            </w:r>
                          </w:p>
                          <w:p w14:paraId="67D62C81" w14:textId="77777777" w:rsidR="00A3678E" w:rsidRPr="001D459D" w:rsidRDefault="00A3678E" w:rsidP="00A367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&amp;quot" w:hAnsi="&amp;quot"/>
                                <w:b/>
                                <w:bCs/>
                                <w:color w:val="555555"/>
                              </w:rPr>
                            </w:pPr>
                            <w:r w:rsidRPr="001D459D">
                              <w:rPr>
                                <w:rFonts w:ascii="&amp;quot" w:hAnsi="&amp;quot"/>
                                <w:b/>
                                <w:bCs/>
                                <w:color w:val="555555"/>
                              </w:rPr>
                              <w:t xml:space="preserve">    using(</w:t>
                            </w:r>
                            <w:proofErr w:type="spellStart"/>
                            <w:r w:rsidRPr="001D459D">
                              <w:rPr>
                                <w:rFonts w:ascii="&amp;quot" w:hAnsi="&amp;quot"/>
                                <w:b/>
                                <w:bCs/>
                                <w:color w:val="555555"/>
                              </w:rPr>
                              <w:t>category_id</w:t>
                            </w:r>
                            <w:proofErr w:type="spellEnd"/>
                            <w:r w:rsidRPr="001D459D">
                              <w:rPr>
                                <w:rFonts w:ascii="&amp;quot" w:hAnsi="&amp;quot"/>
                                <w:b/>
                                <w:bCs/>
                                <w:color w:val="555555"/>
                              </w:rPr>
                              <w:t>)</w:t>
                            </w:r>
                          </w:p>
                          <w:p w14:paraId="1E763006" w14:textId="77777777" w:rsidR="00A3678E" w:rsidRPr="001D459D" w:rsidRDefault="00A3678E" w:rsidP="00A367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&amp;quot" w:hAnsi="&amp;quot"/>
                                <w:b/>
                                <w:bCs/>
                                <w:color w:val="555555"/>
                              </w:rPr>
                            </w:pPr>
                          </w:p>
                          <w:p w14:paraId="371D23E2" w14:textId="77777777" w:rsidR="00A3678E" w:rsidRPr="00643C4B" w:rsidRDefault="00A3678E" w:rsidP="00A3678E">
                            <w:pPr>
                              <w:pStyle w:val="NormalWeb"/>
                              <w:spacing w:after="0"/>
                              <w:rPr>
                                <w:rFonts w:ascii="&amp;quot" w:hAnsi="&amp;quot"/>
                                <w:color w:val="55555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E635B" id="Text Box 1" o:spid="_x0000_s1027" type="#_x0000_t202" style="position:absolute;margin-left:0;margin-top:27.8pt;width:2in;height:288.8pt;z-index:251659264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" filled="f" strokeweight=".5pt">
                <v:textbox>
                  <w:txbxContent>
                    <w:p w14:paraId="43830F14" w14:textId="77777777" w:rsidR="00A3678E" w:rsidRDefault="00A3678E" w:rsidP="00A3678E">
                      <w:pPr>
                        <w:pStyle w:val="NormalWeb"/>
                        <w:spacing w:before="0" w:beforeAutospacing="0" w:after="158" w:afterAutospacing="0"/>
                        <w:rPr>
                          <w:rFonts w:ascii="&amp;quot" w:hAnsi="&amp;quot"/>
                          <w:color w:val="555555"/>
                        </w:rPr>
                      </w:pPr>
                      <w:r>
                        <w:rPr>
                          <w:rFonts w:ascii="&amp;quot" w:hAnsi="&amp;quot"/>
                          <w:color w:val="555555"/>
                        </w:rPr>
                        <w:t xml:space="preserve">This next example using the </w:t>
                      </w:r>
                      <w:r>
                        <w:rPr>
                          <w:rStyle w:val="HTMLCode"/>
                          <w:rFonts w:ascii="Consolas" w:hAnsi="Consolas"/>
                          <w:color w:val="C7254E"/>
                          <w:sz w:val="22"/>
                          <w:szCs w:val="22"/>
                          <w:shd w:val="clear" w:color="auto" w:fill="F9F2F4"/>
                        </w:rPr>
                        <w:t>INTERSECT</w:t>
                      </w:r>
                      <w:r>
                        <w:rPr>
                          <w:rFonts w:ascii="&amp;quot" w:hAnsi="&amp;quot"/>
                          <w:color w:val="555555"/>
                        </w:rPr>
                        <w:t xml:space="preserve"> operator. The equivalent query that selects distinct rows from the tables. .</w:t>
                      </w:r>
                    </w:p>
                    <w:p w14:paraId="15E6510E" w14:textId="77777777" w:rsidR="00A3678E" w:rsidRPr="001D459D" w:rsidRDefault="00A3678E" w:rsidP="00A3678E">
                      <w:pPr>
                        <w:pStyle w:val="NormalWeb"/>
                        <w:spacing w:before="0" w:beforeAutospacing="0" w:after="0" w:afterAutospacing="0"/>
                        <w:rPr>
                          <w:rFonts w:ascii="&amp;quot" w:hAnsi="&amp;quot"/>
                          <w:b/>
                          <w:bCs/>
                          <w:color w:val="555555"/>
                        </w:rPr>
                      </w:pPr>
                      <w:r w:rsidRPr="001D459D">
                        <w:rPr>
                          <w:rFonts w:ascii="&amp;quot" w:hAnsi="&amp;quot"/>
                          <w:b/>
                          <w:bCs/>
                          <w:color w:val="555555"/>
                        </w:rPr>
                        <w:t xml:space="preserve">select </w:t>
                      </w:r>
                      <w:proofErr w:type="spellStart"/>
                      <w:r w:rsidRPr="001D459D">
                        <w:rPr>
                          <w:rFonts w:ascii="&amp;quot" w:hAnsi="&amp;quot"/>
                          <w:b/>
                          <w:bCs/>
                          <w:color w:val="555555"/>
                        </w:rPr>
                        <w:t>category_id</w:t>
                      </w:r>
                      <w:proofErr w:type="spellEnd"/>
                    </w:p>
                    <w:p w14:paraId="3FC030F2" w14:textId="77777777" w:rsidR="00A3678E" w:rsidRPr="001D459D" w:rsidRDefault="00A3678E" w:rsidP="00A3678E">
                      <w:pPr>
                        <w:pStyle w:val="NormalWeb"/>
                        <w:spacing w:before="0" w:beforeAutospacing="0" w:after="0" w:afterAutospacing="0"/>
                        <w:rPr>
                          <w:rFonts w:ascii="&amp;quot" w:hAnsi="&amp;quot"/>
                          <w:b/>
                          <w:bCs/>
                          <w:color w:val="555555"/>
                        </w:rPr>
                      </w:pPr>
                      <w:r w:rsidRPr="001D459D">
                        <w:rPr>
                          <w:rFonts w:ascii="&amp;quot" w:hAnsi="&amp;quot"/>
                          <w:b/>
                          <w:bCs/>
                          <w:color w:val="555555"/>
                        </w:rPr>
                        <w:t xml:space="preserve">from </w:t>
                      </w:r>
                      <w:proofErr w:type="spellStart"/>
                      <w:r w:rsidRPr="001D459D">
                        <w:rPr>
                          <w:rFonts w:ascii="&amp;quot" w:hAnsi="&amp;quot"/>
                          <w:b/>
                          <w:bCs/>
                          <w:color w:val="555555"/>
                        </w:rPr>
                        <w:t>product_categories</w:t>
                      </w:r>
                      <w:proofErr w:type="spellEnd"/>
                    </w:p>
                    <w:p w14:paraId="4B2289DB" w14:textId="77777777" w:rsidR="00A3678E" w:rsidRPr="001D459D" w:rsidRDefault="00A3678E" w:rsidP="00A3678E">
                      <w:pPr>
                        <w:pStyle w:val="NormalWeb"/>
                        <w:spacing w:before="0" w:beforeAutospacing="0" w:after="0" w:afterAutospacing="0"/>
                        <w:rPr>
                          <w:rFonts w:ascii="&amp;quot" w:hAnsi="&amp;quot"/>
                          <w:b/>
                          <w:bCs/>
                          <w:color w:val="555555"/>
                        </w:rPr>
                      </w:pPr>
                      <w:r w:rsidRPr="001D459D">
                        <w:rPr>
                          <w:rFonts w:ascii="&amp;quot" w:hAnsi="&amp;quot"/>
                          <w:b/>
                          <w:bCs/>
                          <w:color w:val="555555"/>
                        </w:rPr>
                        <w:t>INTERSECT</w:t>
                      </w:r>
                    </w:p>
                    <w:p w14:paraId="070F7D84" w14:textId="77777777" w:rsidR="00A3678E" w:rsidRPr="001D459D" w:rsidRDefault="00A3678E" w:rsidP="00A3678E">
                      <w:pPr>
                        <w:pStyle w:val="NormalWeb"/>
                        <w:spacing w:before="0" w:beforeAutospacing="0" w:after="0" w:afterAutospacing="0"/>
                        <w:rPr>
                          <w:rFonts w:ascii="&amp;quot" w:hAnsi="&amp;quot"/>
                          <w:b/>
                          <w:bCs/>
                          <w:color w:val="555555"/>
                        </w:rPr>
                      </w:pPr>
                      <w:r w:rsidRPr="001D459D">
                        <w:rPr>
                          <w:rFonts w:ascii="&amp;quot" w:hAnsi="&amp;quot"/>
                          <w:b/>
                          <w:bCs/>
                          <w:color w:val="555555"/>
                        </w:rPr>
                        <w:t xml:space="preserve">select </w:t>
                      </w:r>
                      <w:proofErr w:type="spellStart"/>
                      <w:r w:rsidRPr="001D459D">
                        <w:rPr>
                          <w:rFonts w:ascii="&amp;quot" w:hAnsi="&amp;quot"/>
                          <w:b/>
                          <w:bCs/>
                          <w:color w:val="555555"/>
                        </w:rPr>
                        <w:t>category_id</w:t>
                      </w:r>
                      <w:proofErr w:type="spellEnd"/>
                    </w:p>
                    <w:p w14:paraId="784ED417" w14:textId="77777777" w:rsidR="00A3678E" w:rsidRPr="001D459D" w:rsidRDefault="00A3678E" w:rsidP="00A3678E">
                      <w:pPr>
                        <w:pStyle w:val="NormalWeb"/>
                        <w:spacing w:before="0" w:beforeAutospacing="0" w:after="0" w:afterAutospacing="0"/>
                        <w:rPr>
                          <w:rFonts w:ascii="&amp;quot" w:hAnsi="&amp;quot"/>
                          <w:b/>
                          <w:bCs/>
                          <w:color w:val="555555"/>
                        </w:rPr>
                      </w:pPr>
                      <w:r w:rsidRPr="001D459D">
                        <w:rPr>
                          <w:rFonts w:ascii="&amp;quot" w:hAnsi="&amp;quot"/>
                          <w:b/>
                          <w:bCs/>
                          <w:color w:val="555555"/>
                        </w:rPr>
                        <w:t>from products;</w:t>
                      </w:r>
                    </w:p>
                    <w:p w14:paraId="032B7DD4" w14:textId="77777777" w:rsidR="00A3678E" w:rsidRDefault="00A3678E" w:rsidP="00A3678E">
                      <w:pPr>
                        <w:pStyle w:val="NormalWeb"/>
                        <w:spacing w:before="0" w:beforeAutospacing="0" w:after="0" w:afterAutospacing="0"/>
                        <w:rPr>
                          <w:rFonts w:ascii="&amp;quot" w:hAnsi="&amp;quot"/>
                          <w:color w:val="555555"/>
                        </w:rPr>
                      </w:pPr>
                    </w:p>
                    <w:p w14:paraId="3686F114" w14:textId="77777777" w:rsidR="00A3678E" w:rsidRPr="001D459D" w:rsidRDefault="00A3678E" w:rsidP="00A3678E">
                      <w:pPr>
                        <w:pStyle w:val="NormalWeb"/>
                        <w:spacing w:before="0" w:beforeAutospacing="0" w:after="0" w:afterAutospacing="0"/>
                        <w:rPr>
                          <w:rFonts w:ascii="&amp;quot" w:hAnsi="&amp;quot"/>
                          <w:color w:val="555555"/>
                          <w:sz w:val="20"/>
                          <w:szCs w:val="20"/>
                        </w:rPr>
                      </w:pPr>
                      <w:r w:rsidRPr="001D459D">
                        <w:rPr>
                          <w:rFonts w:ascii="&amp;quot" w:hAnsi="&amp;quot"/>
                          <w:color w:val="555555"/>
                          <w:sz w:val="20"/>
                          <w:szCs w:val="20"/>
                        </w:rPr>
                        <w:t>CATEGORY_ID</w:t>
                      </w:r>
                    </w:p>
                    <w:p w14:paraId="71DB558C" w14:textId="77777777" w:rsidR="00A3678E" w:rsidRPr="001D459D" w:rsidRDefault="00A3678E" w:rsidP="00A3678E">
                      <w:pPr>
                        <w:pStyle w:val="NormalWeb"/>
                        <w:spacing w:before="0" w:beforeAutospacing="0" w:after="0" w:afterAutospacing="0"/>
                        <w:rPr>
                          <w:rFonts w:ascii="&amp;quot" w:hAnsi="&amp;quot"/>
                          <w:color w:val="555555"/>
                          <w:sz w:val="20"/>
                          <w:szCs w:val="20"/>
                        </w:rPr>
                      </w:pPr>
                      <w:r w:rsidRPr="001D459D">
                        <w:rPr>
                          <w:rFonts w:ascii="&amp;quot" w:hAnsi="&amp;quot"/>
                          <w:color w:val="555555"/>
                          <w:sz w:val="20"/>
                          <w:szCs w:val="20"/>
                        </w:rPr>
                        <w:t>-----------</w:t>
                      </w:r>
                    </w:p>
                    <w:p w14:paraId="066DBF11" w14:textId="77777777" w:rsidR="00A3678E" w:rsidRPr="001D459D" w:rsidRDefault="00A3678E" w:rsidP="00A3678E">
                      <w:pPr>
                        <w:pStyle w:val="NormalWeb"/>
                        <w:spacing w:before="0" w:beforeAutospacing="0" w:after="0" w:afterAutospacing="0"/>
                        <w:rPr>
                          <w:rFonts w:ascii="&amp;quot" w:hAnsi="&amp;quot"/>
                          <w:color w:val="555555"/>
                          <w:sz w:val="20"/>
                          <w:szCs w:val="20"/>
                        </w:rPr>
                      </w:pPr>
                      <w:r w:rsidRPr="001D459D">
                        <w:rPr>
                          <w:rFonts w:ascii="&amp;quot" w:hAnsi="&amp;quot"/>
                          <w:color w:val="555555"/>
                          <w:sz w:val="20"/>
                          <w:szCs w:val="20"/>
                        </w:rPr>
                        <w:t xml:space="preserve">          1</w:t>
                      </w:r>
                    </w:p>
                    <w:p w14:paraId="3B47B589" w14:textId="77777777" w:rsidR="00A3678E" w:rsidRPr="001D459D" w:rsidRDefault="00A3678E" w:rsidP="00A3678E">
                      <w:pPr>
                        <w:pStyle w:val="NormalWeb"/>
                        <w:spacing w:before="0" w:beforeAutospacing="0" w:after="0" w:afterAutospacing="0"/>
                        <w:rPr>
                          <w:rFonts w:ascii="&amp;quot" w:hAnsi="&amp;quot"/>
                          <w:color w:val="555555"/>
                          <w:sz w:val="20"/>
                          <w:szCs w:val="20"/>
                        </w:rPr>
                      </w:pPr>
                      <w:r w:rsidRPr="001D459D">
                        <w:rPr>
                          <w:rFonts w:ascii="&amp;quot" w:hAnsi="&amp;quot"/>
                          <w:color w:val="555555"/>
                          <w:sz w:val="20"/>
                          <w:szCs w:val="20"/>
                        </w:rPr>
                        <w:t xml:space="preserve">          2</w:t>
                      </w:r>
                    </w:p>
                    <w:p w14:paraId="490C11C0" w14:textId="77777777" w:rsidR="00A3678E" w:rsidRPr="001D459D" w:rsidRDefault="00A3678E" w:rsidP="00A3678E">
                      <w:pPr>
                        <w:pStyle w:val="NormalWeb"/>
                        <w:spacing w:before="0" w:beforeAutospacing="0" w:after="0" w:afterAutospacing="0"/>
                        <w:rPr>
                          <w:rFonts w:ascii="&amp;quot" w:hAnsi="&amp;quot"/>
                          <w:color w:val="555555"/>
                          <w:sz w:val="20"/>
                          <w:szCs w:val="20"/>
                        </w:rPr>
                      </w:pPr>
                      <w:r w:rsidRPr="001D459D">
                        <w:rPr>
                          <w:rFonts w:ascii="&amp;quot" w:hAnsi="&amp;quot"/>
                          <w:color w:val="555555"/>
                          <w:sz w:val="20"/>
                          <w:szCs w:val="20"/>
                        </w:rPr>
                        <w:t xml:space="preserve">          4</w:t>
                      </w:r>
                    </w:p>
                    <w:p w14:paraId="6F11C971" w14:textId="77777777" w:rsidR="00A3678E" w:rsidRPr="001D459D" w:rsidRDefault="00A3678E" w:rsidP="00A3678E">
                      <w:pPr>
                        <w:pStyle w:val="NormalWeb"/>
                        <w:spacing w:before="0" w:beforeAutospacing="0" w:after="0" w:afterAutospacing="0"/>
                        <w:rPr>
                          <w:rFonts w:ascii="&amp;quot" w:hAnsi="&amp;quot"/>
                          <w:color w:val="555555"/>
                          <w:sz w:val="20"/>
                          <w:szCs w:val="20"/>
                        </w:rPr>
                      </w:pPr>
                      <w:r w:rsidRPr="001D459D">
                        <w:rPr>
                          <w:rFonts w:ascii="&amp;quot" w:hAnsi="&amp;quot"/>
                          <w:color w:val="555555"/>
                          <w:sz w:val="20"/>
                          <w:szCs w:val="20"/>
                        </w:rPr>
                        <w:t xml:space="preserve">          5</w:t>
                      </w:r>
                    </w:p>
                    <w:p w14:paraId="1869D3F6" w14:textId="77777777" w:rsidR="00A3678E" w:rsidRDefault="00A3678E" w:rsidP="00A3678E">
                      <w:pPr>
                        <w:pStyle w:val="NormalWeb"/>
                        <w:spacing w:before="0" w:beforeAutospacing="0" w:after="0" w:afterAutospacing="0"/>
                        <w:rPr>
                          <w:rFonts w:ascii="&amp;quot" w:hAnsi="&amp;quot"/>
                          <w:color w:val="555555"/>
                        </w:rPr>
                      </w:pPr>
                    </w:p>
                    <w:p w14:paraId="2EF54B07" w14:textId="77777777" w:rsidR="00A3678E" w:rsidRDefault="00A3678E" w:rsidP="00A3678E">
                      <w:pPr>
                        <w:pStyle w:val="NormalWeb"/>
                        <w:spacing w:before="0" w:beforeAutospacing="0" w:after="0" w:afterAutospacing="0"/>
                        <w:rPr>
                          <w:rFonts w:ascii="&amp;quot" w:hAnsi="&amp;quot"/>
                          <w:color w:val="555555"/>
                        </w:rPr>
                      </w:pPr>
                      <w:r>
                        <w:rPr>
                          <w:rFonts w:ascii="&amp;quot" w:hAnsi="&amp;quot"/>
                          <w:color w:val="555555"/>
                        </w:rPr>
                        <w:t xml:space="preserve">Same example using a </w:t>
                      </w:r>
                      <w:r w:rsidRPr="00BA31EC">
                        <w:rPr>
                          <w:rFonts w:ascii="&amp;quot" w:hAnsi="&amp;quot"/>
                          <w:color w:val="555555"/>
                          <w:highlight w:val="yellow"/>
                        </w:rPr>
                        <w:t>JOIN and a DISTINCT</w:t>
                      </w:r>
                    </w:p>
                    <w:p w14:paraId="134C0A09" w14:textId="77777777" w:rsidR="00A3678E" w:rsidRDefault="00A3678E" w:rsidP="00A3678E">
                      <w:pPr>
                        <w:pStyle w:val="NormalWeb"/>
                        <w:spacing w:before="0" w:beforeAutospacing="0" w:after="0" w:afterAutospacing="0"/>
                        <w:rPr>
                          <w:rFonts w:ascii="&amp;quot" w:hAnsi="&amp;quot"/>
                          <w:color w:val="555555"/>
                        </w:rPr>
                      </w:pPr>
                    </w:p>
                    <w:p w14:paraId="6729C17A" w14:textId="77777777" w:rsidR="00A3678E" w:rsidRPr="001D459D" w:rsidRDefault="00A3678E" w:rsidP="00A3678E">
                      <w:pPr>
                        <w:pStyle w:val="NormalWeb"/>
                        <w:spacing w:before="0" w:beforeAutospacing="0" w:after="0" w:afterAutospacing="0"/>
                        <w:rPr>
                          <w:rFonts w:ascii="&amp;quot" w:hAnsi="&amp;quot"/>
                          <w:b/>
                          <w:bCs/>
                          <w:color w:val="555555"/>
                        </w:rPr>
                      </w:pPr>
                      <w:r w:rsidRPr="001D459D">
                        <w:rPr>
                          <w:rFonts w:ascii="&amp;quot" w:hAnsi="&amp;quot"/>
                          <w:b/>
                          <w:bCs/>
                          <w:color w:val="555555"/>
                        </w:rPr>
                        <w:t xml:space="preserve">select distinct </w:t>
                      </w:r>
                      <w:proofErr w:type="spellStart"/>
                      <w:r w:rsidRPr="001D459D">
                        <w:rPr>
                          <w:rFonts w:ascii="&amp;quot" w:hAnsi="&amp;quot"/>
                          <w:b/>
                          <w:bCs/>
                          <w:color w:val="555555"/>
                        </w:rPr>
                        <w:t>category_id</w:t>
                      </w:r>
                      <w:proofErr w:type="spellEnd"/>
                    </w:p>
                    <w:p w14:paraId="47F046BA" w14:textId="77777777" w:rsidR="00A3678E" w:rsidRPr="001D459D" w:rsidRDefault="00A3678E" w:rsidP="00A3678E">
                      <w:pPr>
                        <w:pStyle w:val="NormalWeb"/>
                        <w:spacing w:before="0" w:beforeAutospacing="0" w:after="0" w:afterAutospacing="0"/>
                        <w:rPr>
                          <w:rFonts w:ascii="&amp;quot" w:hAnsi="&amp;quot"/>
                          <w:b/>
                          <w:bCs/>
                          <w:color w:val="555555"/>
                        </w:rPr>
                      </w:pPr>
                      <w:r w:rsidRPr="001D459D">
                        <w:rPr>
                          <w:rFonts w:ascii="&amp;quot" w:hAnsi="&amp;quot"/>
                          <w:b/>
                          <w:bCs/>
                          <w:color w:val="555555"/>
                        </w:rPr>
                        <w:t xml:space="preserve">from </w:t>
                      </w:r>
                      <w:proofErr w:type="spellStart"/>
                      <w:r w:rsidRPr="001D459D">
                        <w:rPr>
                          <w:rFonts w:ascii="&amp;quot" w:hAnsi="&amp;quot"/>
                          <w:b/>
                          <w:bCs/>
                          <w:color w:val="555555"/>
                        </w:rPr>
                        <w:t>product_categories</w:t>
                      </w:r>
                      <w:proofErr w:type="spellEnd"/>
                      <w:r w:rsidRPr="001D459D">
                        <w:rPr>
                          <w:rFonts w:ascii="&amp;quot" w:hAnsi="&amp;quot"/>
                          <w:b/>
                          <w:bCs/>
                          <w:color w:val="555555"/>
                        </w:rPr>
                        <w:t xml:space="preserve"> JOIN products </w:t>
                      </w:r>
                    </w:p>
                    <w:p w14:paraId="67D62C81" w14:textId="77777777" w:rsidR="00A3678E" w:rsidRPr="001D459D" w:rsidRDefault="00A3678E" w:rsidP="00A3678E">
                      <w:pPr>
                        <w:pStyle w:val="NormalWeb"/>
                        <w:spacing w:before="0" w:beforeAutospacing="0" w:after="0" w:afterAutospacing="0"/>
                        <w:rPr>
                          <w:rFonts w:ascii="&amp;quot" w:hAnsi="&amp;quot"/>
                          <w:b/>
                          <w:bCs/>
                          <w:color w:val="555555"/>
                        </w:rPr>
                      </w:pPr>
                      <w:r w:rsidRPr="001D459D">
                        <w:rPr>
                          <w:rFonts w:ascii="&amp;quot" w:hAnsi="&amp;quot"/>
                          <w:b/>
                          <w:bCs/>
                          <w:color w:val="555555"/>
                        </w:rPr>
                        <w:t xml:space="preserve">    using(</w:t>
                      </w:r>
                      <w:proofErr w:type="spellStart"/>
                      <w:r w:rsidRPr="001D459D">
                        <w:rPr>
                          <w:rFonts w:ascii="&amp;quot" w:hAnsi="&amp;quot"/>
                          <w:b/>
                          <w:bCs/>
                          <w:color w:val="555555"/>
                        </w:rPr>
                        <w:t>category_id</w:t>
                      </w:r>
                      <w:proofErr w:type="spellEnd"/>
                      <w:r w:rsidRPr="001D459D">
                        <w:rPr>
                          <w:rFonts w:ascii="&amp;quot" w:hAnsi="&amp;quot"/>
                          <w:b/>
                          <w:bCs/>
                          <w:color w:val="555555"/>
                        </w:rPr>
                        <w:t>)</w:t>
                      </w:r>
                    </w:p>
                    <w:p w14:paraId="1E763006" w14:textId="77777777" w:rsidR="00A3678E" w:rsidRPr="001D459D" w:rsidRDefault="00A3678E" w:rsidP="00A3678E">
                      <w:pPr>
                        <w:pStyle w:val="NormalWeb"/>
                        <w:spacing w:before="0" w:beforeAutospacing="0" w:after="0" w:afterAutospacing="0"/>
                        <w:rPr>
                          <w:rFonts w:ascii="&amp;quot" w:hAnsi="&amp;quot"/>
                          <w:b/>
                          <w:bCs/>
                          <w:color w:val="555555"/>
                        </w:rPr>
                      </w:pPr>
                    </w:p>
                    <w:p w14:paraId="371D23E2" w14:textId="77777777" w:rsidR="00A3678E" w:rsidRPr="00643C4B" w:rsidRDefault="00A3678E" w:rsidP="00A3678E">
                      <w:pPr>
                        <w:pStyle w:val="NormalWeb"/>
                        <w:spacing w:after="0"/>
                        <w:rPr>
                          <w:rFonts w:ascii="&amp;quot" w:hAnsi="&amp;quot"/>
                          <w:color w:val="555555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34B56">
        <w:rPr>
          <w:rFonts w:ascii="&amp;quot" w:hAnsi="&amp;quot"/>
          <w:color w:val="555555"/>
        </w:rPr>
        <w:t>from products;</w:t>
      </w:r>
      <w:r>
        <w:rPr>
          <w:rFonts w:ascii="&amp;quot" w:hAnsi="&amp;quot"/>
          <w:color w:val="555555"/>
        </w:rPr>
        <w:t xml:space="preserve">                     ------  288</w:t>
      </w:r>
    </w:p>
    <w:p w14:paraId="7417C8FE" w14:textId="77777777" w:rsidR="00A3678E" w:rsidRDefault="00A3678E" w:rsidP="00A3678E">
      <w:pPr>
        <w:pStyle w:val="NormalWeb"/>
        <w:spacing w:before="0" w:beforeAutospacing="0" w:after="0" w:afterAutospacing="0"/>
        <w:rPr>
          <w:rFonts w:ascii="&amp;quot" w:hAnsi="&amp;quot"/>
          <w:color w:val="555555"/>
        </w:rPr>
      </w:pPr>
    </w:p>
    <w:p w14:paraId="4F869BA1" w14:textId="77777777" w:rsidR="00A3678E" w:rsidRDefault="00A3678E" w:rsidP="00A3678E">
      <w:pPr>
        <w:pStyle w:val="NormalWeb"/>
        <w:spacing w:before="0" w:beforeAutospacing="0" w:after="158" w:afterAutospacing="0"/>
        <w:rPr>
          <w:rFonts w:ascii="&amp;quot" w:hAnsi="&amp;quot"/>
          <w:color w:val="555555"/>
        </w:rPr>
      </w:pPr>
    </w:p>
    <w:p w14:paraId="7A0D43EE" w14:textId="77777777" w:rsidR="00A3678E" w:rsidRDefault="00A3678E" w:rsidP="00A3678E">
      <w:pPr>
        <w:pStyle w:val="NormalWeb"/>
        <w:spacing w:before="0" w:beforeAutospacing="0" w:after="158" w:afterAutospacing="0"/>
        <w:rPr>
          <w:rFonts w:ascii="&amp;quot" w:hAnsi="&amp;quot"/>
          <w:color w:val="555555"/>
        </w:rPr>
      </w:pPr>
      <w:r>
        <w:rPr>
          <w:rFonts w:ascii="&amp;quot" w:hAnsi="&amp;quot"/>
          <w:color w:val="555555"/>
        </w:rPr>
        <w:t>OTHER EXAMPLES</w:t>
      </w:r>
      <w:r>
        <w:rPr>
          <w:rFonts w:ascii="&amp;quot" w:hAnsi="&amp;quot"/>
          <w:color w:val="555555"/>
        </w:rPr>
        <w:br/>
        <w:t xml:space="preserve">This next example using the 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UNION</w:t>
      </w:r>
      <w:r>
        <w:rPr>
          <w:rFonts w:ascii="&amp;quot" w:hAnsi="&amp;quot"/>
          <w:color w:val="555555"/>
        </w:rPr>
        <w:t xml:space="preserve"> operator, which does not preserve duplicates, is shown in comparison to an analogous query that uses a </w:t>
      </w:r>
      <w:r w:rsidRPr="00BA31EC">
        <w:rPr>
          <w:rFonts w:ascii="&amp;quot" w:hAnsi="&amp;quot"/>
          <w:color w:val="555555"/>
          <w:highlight w:val="yellow"/>
        </w:rPr>
        <w:t>full outer join</w:t>
      </w:r>
      <w:r>
        <w:rPr>
          <w:rFonts w:ascii="&amp;quot" w:hAnsi="&amp;quot"/>
          <w:color w:val="555555"/>
        </w:rPr>
        <w:t xml:space="preserve"> and the distinct operator to remove duplicates.</w:t>
      </w:r>
    </w:p>
    <w:p w14:paraId="69F3F67F" w14:textId="77777777" w:rsidR="00A3678E" w:rsidRDefault="00A3678E" w:rsidP="00A3678E">
      <w:pPr>
        <w:pStyle w:val="Heading2"/>
        <w:spacing w:before="315" w:after="158"/>
        <w:rPr>
          <w:rFonts w:ascii="inherit" w:hAnsi="inherit"/>
          <w:b w:val="0"/>
          <w:bCs w:val="0"/>
          <w:sz w:val="48"/>
          <w:szCs w:val="48"/>
        </w:rPr>
      </w:pPr>
      <w:r>
        <w:rPr>
          <w:rFonts w:ascii="inherit" w:hAnsi="inherit"/>
          <w:b w:val="0"/>
          <w:bCs w:val="0"/>
          <w:sz w:val="48"/>
          <w:szCs w:val="48"/>
        </w:rPr>
        <w:t xml:space="preserve">Code Sample: </w:t>
      </w:r>
    </w:p>
    <w:p w14:paraId="4F445BD9" w14:textId="77777777" w:rsidR="00A3678E" w:rsidRDefault="00A3678E" w:rsidP="00A3678E">
      <w:pPr>
        <w:rPr>
          <w:rFonts w:ascii="&amp;quot" w:hAnsi="&amp;quot"/>
          <w:color w:val="555555"/>
        </w:rPr>
      </w:pPr>
      <w:r>
        <w:rPr>
          <w:rStyle w:val="filepath"/>
          <w:rFonts w:ascii="&amp;quot" w:hAnsi="&amp;quot"/>
          <w:color w:val="555555"/>
        </w:rPr>
        <w:t>Using-Set-Operators/Demos/</w:t>
      </w:r>
      <w:proofErr w:type="spellStart"/>
      <w:r>
        <w:rPr>
          <w:rStyle w:val="filepath"/>
          <w:rFonts w:ascii="&amp;quot" w:hAnsi="&amp;quot"/>
          <w:color w:val="555555"/>
        </w:rPr>
        <w:t>union.sql</w:t>
      </w:r>
      <w:proofErr w:type="spellEnd"/>
      <w:r>
        <w:rPr>
          <w:rFonts w:ascii="&amp;quot" w:hAnsi="&amp;quot"/>
          <w:color w:val="555555"/>
        </w:rPr>
        <w:t xml:space="preserve"> </w:t>
      </w:r>
    </w:p>
    <w:p w14:paraId="0C847B63" w14:textId="77777777" w:rsidR="00A3678E" w:rsidRDefault="00A3678E" w:rsidP="00A3678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SELECT distinct job_id </w:t>
      </w:r>
    </w:p>
    <w:p w14:paraId="517E397D" w14:textId="77777777" w:rsidR="00A3678E" w:rsidRDefault="00A3678E" w:rsidP="00A3678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FROM jobs</w:t>
      </w:r>
    </w:p>
    <w:p w14:paraId="727056E9" w14:textId="77777777" w:rsidR="00A3678E" w:rsidRDefault="00A3678E" w:rsidP="00A3678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UNION</w:t>
      </w:r>
    </w:p>
    <w:p w14:paraId="5AC31511" w14:textId="77777777" w:rsidR="00A3678E" w:rsidRDefault="00A3678E" w:rsidP="00A3678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SELECT distinct job_id </w:t>
      </w:r>
    </w:p>
    <w:p w14:paraId="090C00B9" w14:textId="77777777" w:rsidR="00A3678E" w:rsidRDefault="00A3678E" w:rsidP="00A3678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FROM job_history;</w:t>
      </w:r>
    </w:p>
    <w:p w14:paraId="2C8480FD" w14:textId="77777777" w:rsidR="00A3678E" w:rsidRDefault="00A3678E" w:rsidP="00A3678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</w:p>
    <w:p w14:paraId="72554432" w14:textId="77777777" w:rsidR="00A3678E" w:rsidRDefault="00A3678E" w:rsidP="00A3678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-- This is equivalent to a full outer join with a distinct </w:t>
      </w:r>
    </w:p>
    <w:p w14:paraId="4C262DA5" w14:textId="77777777" w:rsidR="00A3678E" w:rsidRDefault="00A3678E" w:rsidP="00A3678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-- operation to eliminate duplicates</w:t>
      </w:r>
    </w:p>
    <w:p w14:paraId="6FB1F9F7" w14:textId="77777777" w:rsidR="00A3678E" w:rsidRDefault="00A3678E" w:rsidP="00A3678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SELECT DISTINCT </w:t>
      </w:r>
      <w:proofErr w:type="spellStart"/>
      <w:r>
        <w:rPr>
          <w:rFonts w:ascii="Consolas" w:hAnsi="Consolas"/>
          <w:color w:val="333333"/>
          <w:sz w:val="21"/>
          <w:szCs w:val="21"/>
        </w:rPr>
        <w:t>j.job_id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</w:p>
    <w:p w14:paraId="19CF6F92" w14:textId="77777777" w:rsidR="00A3678E" w:rsidRDefault="00A3678E" w:rsidP="00A3678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FROM jobs j </w:t>
      </w:r>
    </w:p>
    <w:p w14:paraId="45F7EAD0" w14:textId="77777777" w:rsidR="00A3678E" w:rsidRDefault="00A3678E" w:rsidP="00A3678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 w:rsidRPr="00BA31EC">
        <w:rPr>
          <w:rFonts w:ascii="Consolas" w:hAnsi="Consolas"/>
          <w:color w:val="333333"/>
          <w:sz w:val="21"/>
          <w:szCs w:val="21"/>
          <w:highlight w:val="yellow"/>
        </w:rPr>
        <w:t>FULL OUTER JOIN</w:t>
      </w:r>
      <w:r>
        <w:rPr>
          <w:rFonts w:ascii="Consolas" w:hAnsi="Consolas"/>
          <w:color w:val="333333"/>
          <w:sz w:val="21"/>
          <w:szCs w:val="21"/>
        </w:rPr>
        <w:t xml:space="preserve"> job_history </w:t>
      </w:r>
      <w:proofErr w:type="spellStart"/>
      <w:r>
        <w:rPr>
          <w:rFonts w:ascii="Consolas" w:hAnsi="Consolas"/>
          <w:color w:val="333333"/>
          <w:sz w:val="21"/>
          <w:szCs w:val="21"/>
        </w:rPr>
        <w:t>jh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</w:p>
    <w:p w14:paraId="52F7FEEF" w14:textId="77777777" w:rsidR="00A3678E" w:rsidRDefault="00A3678E" w:rsidP="00A3678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ON </w:t>
      </w:r>
      <w:proofErr w:type="spellStart"/>
      <w:r>
        <w:rPr>
          <w:rFonts w:ascii="Consolas" w:hAnsi="Consolas"/>
          <w:color w:val="333333"/>
          <w:sz w:val="21"/>
          <w:szCs w:val="21"/>
        </w:rPr>
        <w:t>j.job_id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333333"/>
          <w:sz w:val="21"/>
          <w:szCs w:val="21"/>
        </w:rPr>
        <w:t>jh.job_id</w:t>
      </w:r>
      <w:proofErr w:type="spellEnd"/>
      <w:r>
        <w:rPr>
          <w:rFonts w:ascii="Consolas" w:hAnsi="Consolas"/>
          <w:color w:val="333333"/>
          <w:sz w:val="21"/>
          <w:szCs w:val="21"/>
        </w:rPr>
        <w:t>;</w:t>
      </w:r>
    </w:p>
    <w:p w14:paraId="0EFBFAB5" w14:textId="77777777" w:rsidR="00A3678E" w:rsidRDefault="00A3678E" w:rsidP="00A3678E">
      <w:pPr>
        <w:pStyle w:val="NormalWeb"/>
        <w:spacing w:before="0" w:beforeAutospacing="0" w:after="158" w:afterAutospacing="0"/>
        <w:rPr>
          <w:rFonts w:ascii="&amp;quot" w:hAnsi="&amp;quot"/>
          <w:color w:val="555555"/>
        </w:rPr>
      </w:pPr>
      <w:r>
        <w:rPr>
          <w:rFonts w:ascii="&amp;quot" w:hAnsi="&amp;quot"/>
          <w:color w:val="555555"/>
        </w:rPr>
        <w:t xml:space="preserve">The 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UNION ALL</w:t>
      </w:r>
      <w:r>
        <w:rPr>
          <w:rFonts w:ascii="&amp;quot" w:hAnsi="&amp;quot"/>
          <w:color w:val="555555"/>
        </w:rPr>
        <w:t xml:space="preserve"> operator preserves duplicates between </w:t>
      </w:r>
      <w:proofErr w:type="gramStart"/>
      <w:r>
        <w:rPr>
          <w:rFonts w:ascii="&amp;quot" w:hAnsi="&amp;quot"/>
          <w:color w:val="555555"/>
        </w:rPr>
        <w:t>both of the tables</w:t>
      </w:r>
      <w:proofErr w:type="gramEnd"/>
      <w:r>
        <w:rPr>
          <w:rFonts w:ascii="&amp;quot" w:hAnsi="&amp;quot"/>
          <w:color w:val="555555"/>
        </w:rPr>
        <w:t>. Because it preserves all duplicates and does not involve a join, there is no simple similar query using a join to provide the same results:</w:t>
      </w:r>
    </w:p>
    <w:p w14:paraId="73CDAA19" w14:textId="77777777" w:rsidR="00A3678E" w:rsidRDefault="00A3678E" w:rsidP="00A3678E">
      <w:pPr>
        <w:pStyle w:val="Heading2"/>
        <w:spacing w:before="315" w:after="158"/>
        <w:rPr>
          <w:rFonts w:ascii="inherit" w:hAnsi="inherit"/>
          <w:b w:val="0"/>
          <w:bCs w:val="0"/>
          <w:sz w:val="48"/>
          <w:szCs w:val="48"/>
        </w:rPr>
      </w:pPr>
      <w:r>
        <w:rPr>
          <w:rFonts w:ascii="inherit" w:hAnsi="inherit"/>
          <w:b w:val="0"/>
          <w:bCs w:val="0"/>
          <w:sz w:val="48"/>
          <w:szCs w:val="48"/>
        </w:rPr>
        <w:t xml:space="preserve">Code Sample: </w:t>
      </w:r>
    </w:p>
    <w:p w14:paraId="340371B3" w14:textId="77777777" w:rsidR="00A3678E" w:rsidRDefault="00A3678E" w:rsidP="00A3678E">
      <w:pPr>
        <w:rPr>
          <w:rFonts w:ascii="&amp;quot" w:hAnsi="&amp;quot"/>
          <w:color w:val="555555"/>
        </w:rPr>
      </w:pPr>
      <w:r>
        <w:rPr>
          <w:rStyle w:val="filepath"/>
          <w:rFonts w:ascii="&amp;quot" w:hAnsi="&amp;quot"/>
          <w:color w:val="555555"/>
        </w:rPr>
        <w:t>Using-Set-Operators/Demos/</w:t>
      </w:r>
      <w:proofErr w:type="spellStart"/>
      <w:r>
        <w:rPr>
          <w:rStyle w:val="filepath"/>
          <w:rFonts w:ascii="&amp;quot" w:hAnsi="&amp;quot"/>
          <w:color w:val="555555"/>
        </w:rPr>
        <w:t>union_all.sql</w:t>
      </w:r>
      <w:proofErr w:type="spellEnd"/>
      <w:r>
        <w:rPr>
          <w:rFonts w:ascii="&amp;quot" w:hAnsi="&amp;quot"/>
          <w:color w:val="555555"/>
        </w:rPr>
        <w:t xml:space="preserve"> </w:t>
      </w:r>
    </w:p>
    <w:p w14:paraId="032DBA2C" w14:textId="77777777" w:rsidR="00A3678E" w:rsidRDefault="00A3678E" w:rsidP="00A3678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SELECT distinct job_id </w:t>
      </w:r>
    </w:p>
    <w:p w14:paraId="0C4BCACE" w14:textId="77777777" w:rsidR="00A3678E" w:rsidRDefault="00A3678E" w:rsidP="00A3678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FROM jobs</w:t>
      </w:r>
    </w:p>
    <w:p w14:paraId="52B009BE" w14:textId="77777777" w:rsidR="00A3678E" w:rsidRDefault="00A3678E" w:rsidP="00A3678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UNION ALL</w:t>
      </w:r>
    </w:p>
    <w:p w14:paraId="4672A4BE" w14:textId="77777777" w:rsidR="00A3678E" w:rsidRDefault="00A3678E" w:rsidP="00A3678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SELECT distinct job_id </w:t>
      </w:r>
    </w:p>
    <w:p w14:paraId="3726D8B4" w14:textId="77777777" w:rsidR="00A3678E" w:rsidRDefault="00A3678E" w:rsidP="00A3678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FROM job_history</w:t>
      </w:r>
    </w:p>
    <w:p w14:paraId="68543666" w14:textId="77777777" w:rsidR="00A3678E" w:rsidRDefault="00A3678E" w:rsidP="00A3678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ORDER BY job_id;</w:t>
      </w:r>
    </w:p>
    <w:p w14:paraId="4E9A1ECD" w14:textId="75EAC857" w:rsidR="00B968C9" w:rsidRPr="004466A1" w:rsidRDefault="00B968C9" w:rsidP="00A3678E">
      <w:pPr>
        <w:tabs>
          <w:tab w:val="left" w:pos="904"/>
        </w:tabs>
      </w:pPr>
    </w:p>
    <w:sectPr w:rsidR="00B968C9" w:rsidRPr="004466A1" w:rsidSect="00C77A1C">
      <w:footerReference w:type="default" r:id="rId6"/>
      <w:pgSz w:w="12240" w:h="15840"/>
      <w:pgMar w:top="432" w:right="432" w:bottom="432" w:left="432" w:header="227" w:footer="1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8C8170" w14:textId="77777777" w:rsidR="00562D4E" w:rsidRDefault="00562D4E" w:rsidP="00B96716">
      <w:r>
        <w:separator/>
      </w:r>
    </w:p>
  </w:endnote>
  <w:endnote w:type="continuationSeparator" w:id="0">
    <w:p w14:paraId="2320287A" w14:textId="77777777" w:rsidR="00562D4E" w:rsidRDefault="00562D4E" w:rsidP="00B96716">
      <w:r>
        <w:continuationSeparator/>
      </w:r>
    </w:p>
  </w:endnote>
  <w:endnote w:type="continuationNotice" w:id="1">
    <w:p w14:paraId="384DBC98" w14:textId="77777777" w:rsidR="00562D4E" w:rsidRDefault="00562D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97A52" w14:textId="77777777" w:rsidR="002E7BEF" w:rsidRPr="00CD1E8B" w:rsidRDefault="002E7BEF">
    <w:pPr>
      <w:pStyle w:val="Footer"/>
      <w:rPr>
        <w:sz w:val="16"/>
        <w:szCs w:val="16"/>
      </w:rPr>
    </w:pP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FILENAME </w:instrText>
    </w:r>
    <w:r w:rsidRPr="00CD1E8B">
      <w:rPr>
        <w:rFonts w:cs="Arial"/>
        <w:sz w:val="16"/>
        <w:szCs w:val="16"/>
      </w:rPr>
      <w:fldChar w:fldCharType="separate"/>
    </w:r>
    <w:r w:rsidR="00A3678E">
      <w:rPr>
        <w:rFonts w:cs="Arial"/>
        <w:noProof/>
        <w:sz w:val="16"/>
        <w:szCs w:val="16"/>
      </w:rPr>
      <w:t>Document5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 xml:space="preserve"> by rt -- </w:t>
    </w: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DATE  \@ "d MMMM yyyy" </w:instrText>
    </w:r>
    <w:r w:rsidRPr="00CD1E8B">
      <w:rPr>
        <w:rFonts w:cs="Arial"/>
        <w:sz w:val="16"/>
        <w:szCs w:val="16"/>
      </w:rPr>
      <w:fldChar w:fldCharType="separate"/>
    </w:r>
    <w:r w:rsidR="00A3678E">
      <w:rPr>
        <w:rFonts w:cs="Arial"/>
        <w:noProof/>
        <w:sz w:val="16"/>
        <w:szCs w:val="16"/>
      </w:rPr>
      <w:t>17 June 2020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ab/>
    </w:r>
    <w:r w:rsidRPr="00CD1E8B">
      <w:rPr>
        <w:rFonts w:cs="Arial"/>
        <w:sz w:val="16"/>
        <w:szCs w:val="16"/>
      </w:rPr>
      <w:tab/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PAGE </w:instrText>
    </w:r>
    <w:r w:rsidRPr="00CD1E8B">
      <w:rPr>
        <w:rStyle w:val="PageNumber"/>
        <w:sz w:val="16"/>
        <w:szCs w:val="16"/>
      </w:rPr>
      <w:fldChar w:fldCharType="separate"/>
    </w:r>
    <w:r w:rsidR="008E1FCD"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  <w:r w:rsidRPr="00CD1E8B">
      <w:rPr>
        <w:rStyle w:val="PageNumber"/>
        <w:sz w:val="16"/>
        <w:szCs w:val="16"/>
      </w:rPr>
      <w:t xml:space="preserve"> of </w:t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NUMPAGES </w:instrText>
    </w:r>
    <w:r w:rsidRPr="00CD1E8B">
      <w:rPr>
        <w:rStyle w:val="PageNumber"/>
        <w:sz w:val="16"/>
        <w:szCs w:val="16"/>
      </w:rPr>
      <w:fldChar w:fldCharType="separate"/>
    </w:r>
    <w:r w:rsidR="008E1FCD"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</w:p>
  <w:p w14:paraId="658671E1" w14:textId="77777777" w:rsidR="002E7BEF" w:rsidRDefault="002E7B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418AB1" w14:textId="77777777" w:rsidR="00562D4E" w:rsidRDefault="00562D4E" w:rsidP="00B96716">
      <w:r>
        <w:separator/>
      </w:r>
    </w:p>
  </w:footnote>
  <w:footnote w:type="continuationSeparator" w:id="0">
    <w:p w14:paraId="640092E4" w14:textId="77777777" w:rsidR="00562D4E" w:rsidRDefault="00562D4E" w:rsidP="00B96716">
      <w:r>
        <w:continuationSeparator/>
      </w:r>
    </w:p>
  </w:footnote>
  <w:footnote w:type="continuationNotice" w:id="1">
    <w:p w14:paraId="5614F083" w14:textId="77777777" w:rsidR="00562D4E" w:rsidRDefault="00562D4E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78E"/>
    <w:rsid w:val="000C4FFC"/>
    <w:rsid w:val="000F2B70"/>
    <w:rsid w:val="00123249"/>
    <w:rsid w:val="00135590"/>
    <w:rsid w:val="00223CA2"/>
    <w:rsid w:val="002E0602"/>
    <w:rsid w:val="002E7BEF"/>
    <w:rsid w:val="0035705A"/>
    <w:rsid w:val="00380BCA"/>
    <w:rsid w:val="003C0292"/>
    <w:rsid w:val="004466A1"/>
    <w:rsid w:val="0046595F"/>
    <w:rsid w:val="00544309"/>
    <w:rsid w:val="00550722"/>
    <w:rsid w:val="00562D4E"/>
    <w:rsid w:val="005B4DAD"/>
    <w:rsid w:val="006251A1"/>
    <w:rsid w:val="00662B83"/>
    <w:rsid w:val="006973E7"/>
    <w:rsid w:val="007B356A"/>
    <w:rsid w:val="007E2261"/>
    <w:rsid w:val="00842D35"/>
    <w:rsid w:val="008B7B5C"/>
    <w:rsid w:val="008E1FCD"/>
    <w:rsid w:val="00937405"/>
    <w:rsid w:val="00943C0B"/>
    <w:rsid w:val="00955299"/>
    <w:rsid w:val="0098744E"/>
    <w:rsid w:val="00A3678E"/>
    <w:rsid w:val="00A52BA3"/>
    <w:rsid w:val="00A95473"/>
    <w:rsid w:val="00B25A38"/>
    <w:rsid w:val="00B66CA4"/>
    <w:rsid w:val="00B840FE"/>
    <w:rsid w:val="00B96716"/>
    <w:rsid w:val="00B968C9"/>
    <w:rsid w:val="00C468BF"/>
    <w:rsid w:val="00C77A1C"/>
    <w:rsid w:val="00CD0754"/>
    <w:rsid w:val="00CD1E8B"/>
    <w:rsid w:val="00E4718B"/>
    <w:rsid w:val="00E634A7"/>
    <w:rsid w:val="00E81A10"/>
    <w:rsid w:val="00EA6F57"/>
    <w:rsid w:val="00EB7830"/>
    <w:rsid w:val="00EC2CDF"/>
    <w:rsid w:val="00FA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A6ED8F"/>
  <w15:docId w15:val="{451904EE-B465-4C10-A8D4-7B333DC14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678E"/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973E7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sz w:val="32"/>
      <w:szCs w:val="28"/>
      <w:lang w:val="en-CA" w:eastAsia="en-CA"/>
    </w:rPr>
  </w:style>
  <w:style w:type="paragraph" w:styleId="Heading2">
    <w:name w:val="heading 2"/>
    <w:basedOn w:val="Normal"/>
    <w:next w:val="Normal"/>
    <w:link w:val="Heading2Char"/>
    <w:qFormat/>
    <w:rsid w:val="00CD1E8B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CD1E8B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3E7"/>
    <w:rPr>
      <w:rFonts w:ascii="Arial" w:eastAsiaTheme="majorEastAsia" w:hAnsi="Arial" w:cstheme="majorBidi"/>
      <w:b/>
      <w:bCs/>
      <w:sz w:val="32"/>
      <w:szCs w:val="28"/>
    </w:rPr>
  </w:style>
  <w:style w:type="paragraph" w:styleId="Header">
    <w:name w:val="header"/>
    <w:basedOn w:val="Normal"/>
    <w:link w:val="HeaderChar"/>
    <w:rsid w:val="00B967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96716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B967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6716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B96716"/>
  </w:style>
  <w:style w:type="paragraph" w:styleId="BalloonText">
    <w:name w:val="Balloon Text"/>
    <w:basedOn w:val="Normal"/>
    <w:link w:val="BalloonTextChar"/>
    <w:rsid w:val="00B967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6716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CD1E8B"/>
    <w:rPr>
      <w:rFonts w:ascii="Arial" w:hAnsi="Arial"/>
      <w:b/>
      <w:bCs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CD1E8B"/>
    <w:rPr>
      <w:rFonts w:ascii="Arial" w:hAnsi="Arial"/>
      <w:b/>
      <w:bCs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CD1E8B"/>
    <w:rPr>
      <w:sz w:val="20"/>
    </w:rPr>
  </w:style>
  <w:style w:type="character" w:customStyle="1" w:styleId="BodyTextChar">
    <w:name w:val="Body Text Char"/>
    <w:basedOn w:val="DefaultParagraphFont"/>
    <w:link w:val="BodyText"/>
    <w:rsid w:val="00CD1E8B"/>
    <w:rPr>
      <w:rFonts w:ascii="Arial" w:hAnsi="Arial"/>
      <w:szCs w:val="24"/>
      <w:lang w:val="en-US" w:eastAsia="en-US"/>
    </w:rPr>
  </w:style>
  <w:style w:type="character" w:styleId="Strong">
    <w:name w:val="Strong"/>
    <w:basedOn w:val="DefaultParagraphFont"/>
    <w:qFormat/>
    <w:rsid w:val="00CD1E8B"/>
    <w:rPr>
      <w:b/>
      <w:bCs/>
    </w:rPr>
  </w:style>
  <w:style w:type="paragraph" w:styleId="Title">
    <w:name w:val="Title"/>
    <w:basedOn w:val="Normal"/>
    <w:next w:val="Normal"/>
    <w:link w:val="TitleChar"/>
    <w:qFormat/>
    <w:rsid w:val="00CD1E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D1E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Revision">
    <w:name w:val="Revision"/>
    <w:hidden/>
    <w:uiPriority w:val="99"/>
    <w:semiHidden/>
    <w:rsid w:val="00380BCA"/>
    <w:rPr>
      <w:rFonts w:ascii="Arial" w:hAnsi="Arial"/>
      <w:sz w:val="24"/>
      <w:szCs w:val="24"/>
      <w:lang w:val="en-US" w:eastAsia="en-US"/>
    </w:rPr>
  </w:style>
  <w:style w:type="table" w:styleId="TableGrid">
    <w:name w:val="Table Grid"/>
    <w:basedOn w:val="TableNormal"/>
    <w:rsid w:val="00B968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ilepath">
    <w:name w:val="filepath"/>
    <w:basedOn w:val="DefaultParagraphFont"/>
    <w:rsid w:val="00A3678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67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678E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unhideWhenUsed/>
    <w:rsid w:val="00A3678E"/>
    <w:pPr>
      <w:spacing w:before="100" w:beforeAutospacing="1" w:after="100" w:afterAutospacing="1"/>
    </w:pPr>
    <w:rPr>
      <w:rFonts w:ascii="Times New Roman" w:hAnsi="Times New Roman"/>
      <w:lang w:val="en-CA" w:eastAsia="en-CA"/>
    </w:rPr>
  </w:style>
  <w:style w:type="character" w:styleId="HTMLCode">
    <w:name w:val="HTML Code"/>
    <w:basedOn w:val="DefaultParagraphFont"/>
    <w:uiPriority w:val="99"/>
    <w:semiHidden/>
    <w:unhideWhenUsed/>
    <w:rsid w:val="00A367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\Documents\Custom%20Office%20Templates\TARR-portra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TARR-portrait</Template>
  <TotalTime>1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</dc:creator>
  <cp:lastModifiedBy>ron tarr</cp:lastModifiedBy>
  <cp:revision>1</cp:revision>
  <dcterms:created xsi:type="dcterms:W3CDTF">2020-06-17T15:19:00Z</dcterms:created>
  <dcterms:modified xsi:type="dcterms:W3CDTF">2020-06-17T15:20:00Z</dcterms:modified>
</cp:coreProperties>
</file>