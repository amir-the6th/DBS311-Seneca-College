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1EBB1" w14:textId="7FB0FCDB" w:rsidR="00B968C9" w:rsidRDefault="00F15C8D" w:rsidP="004466A1">
      <w:pPr>
        <w:rPr>
          <w:sz w:val="40"/>
          <w:szCs w:val="40"/>
          <w:lang w:val="en-CA"/>
        </w:rPr>
      </w:pPr>
      <w:r w:rsidRPr="00F15C8D">
        <w:rPr>
          <w:sz w:val="40"/>
          <w:szCs w:val="40"/>
          <w:lang w:val="en-CA"/>
        </w:rPr>
        <w:t>ERD of the database used in 20202 for DBS311</w:t>
      </w:r>
    </w:p>
    <w:p w14:paraId="43E1699A" w14:textId="77777777" w:rsidR="00F15C8D" w:rsidRPr="00F15C8D" w:rsidRDefault="00F15C8D" w:rsidP="004466A1">
      <w:pPr>
        <w:rPr>
          <w:sz w:val="40"/>
          <w:szCs w:val="40"/>
          <w:lang w:val="en-CA"/>
        </w:rPr>
      </w:pPr>
    </w:p>
    <w:p w14:paraId="796E72DE" w14:textId="070AD776" w:rsidR="00F15C8D" w:rsidRDefault="00F15C8D" w:rsidP="004466A1">
      <w:pPr>
        <w:rPr>
          <w:lang w:val="en-CA"/>
        </w:rPr>
      </w:pPr>
      <w:r>
        <w:rPr>
          <w:lang w:val="en-CA"/>
        </w:rPr>
        <w:t>Note and improvement might be to add to EMPLOYEES salary and commission percent</w:t>
      </w:r>
    </w:p>
    <w:p w14:paraId="45F87121" w14:textId="47B12D7D" w:rsidR="00F15C8D" w:rsidRDefault="00F15C8D" w:rsidP="004466A1">
      <w:pPr>
        <w:rPr>
          <w:lang w:val="en-CA"/>
        </w:rPr>
      </w:pPr>
      <w:r>
        <w:rPr>
          <w:lang w:val="en-CA"/>
        </w:rPr>
        <w:t>Make more sales reps connect to a few more customers</w:t>
      </w:r>
    </w:p>
    <w:p w14:paraId="39B221A0" w14:textId="0EFFA73B" w:rsidR="00F15C8D" w:rsidRDefault="00F15C8D" w:rsidP="004466A1">
      <w:pPr>
        <w:rPr>
          <w:lang w:val="en-CA"/>
        </w:rPr>
      </w:pPr>
    </w:p>
    <w:p w14:paraId="00BF32D7" w14:textId="7D4784FC" w:rsidR="00F15C8D" w:rsidRPr="00F15C8D" w:rsidRDefault="00F15C8D" w:rsidP="004466A1">
      <w:pPr>
        <w:rPr>
          <w:lang w:val="en-CA"/>
        </w:rPr>
      </w:pPr>
      <w:r>
        <w:rPr>
          <w:noProof/>
        </w:rPr>
        <w:drawing>
          <wp:inline distT="0" distB="0" distL="0" distR="0" wp14:anchorId="217AFDCE" wp14:editId="06679444">
            <wp:extent cx="5476875" cy="5486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C8D" w:rsidRPr="00F15C8D" w:rsidSect="00B25A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13ADB" w14:textId="77777777" w:rsidR="00891C09" w:rsidRDefault="00891C09" w:rsidP="00B96716">
      <w:r>
        <w:separator/>
      </w:r>
    </w:p>
  </w:endnote>
  <w:endnote w:type="continuationSeparator" w:id="0">
    <w:p w14:paraId="684A2FBD" w14:textId="77777777" w:rsidR="00891C09" w:rsidRDefault="00891C09" w:rsidP="00B96716">
      <w:r>
        <w:continuationSeparator/>
      </w:r>
    </w:p>
  </w:endnote>
  <w:endnote w:type="continuationNotice" w:id="1">
    <w:p w14:paraId="4F8BAC48" w14:textId="77777777" w:rsidR="00891C09" w:rsidRDefault="00891C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2621F" w14:textId="77777777" w:rsidR="003765B3" w:rsidRDefault="00376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E15F5" w14:textId="3A33701E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3765B3">
      <w:rPr>
        <w:rFonts w:cs="Arial"/>
        <w:noProof/>
        <w:sz w:val="16"/>
        <w:szCs w:val="16"/>
      </w:rPr>
      <w:t>Lab00-ERD of the database used in 20202 for DBS311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3765B3">
      <w:rPr>
        <w:rFonts w:cs="Arial"/>
        <w:noProof/>
        <w:sz w:val="16"/>
        <w:szCs w:val="16"/>
      </w:rPr>
      <w:t>8 September 2020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456D4CD1" w14:textId="77777777" w:rsidR="002E7BEF" w:rsidRDefault="002E7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14155" w14:textId="77777777" w:rsidR="003765B3" w:rsidRDefault="00376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8825B" w14:textId="77777777" w:rsidR="00891C09" w:rsidRDefault="00891C09" w:rsidP="00B96716">
      <w:r>
        <w:separator/>
      </w:r>
    </w:p>
  </w:footnote>
  <w:footnote w:type="continuationSeparator" w:id="0">
    <w:p w14:paraId="4F90C491" w14:textId="77777777" w:rsidR="00891C09" w:rsidRDefault="00891C09" w:rsidP="00B96716">
      <w:r>
        <w:continuationSeparator/>
      </w:r>
    </w:p>
  </w:footnote>
  <w:footnote w:type="continuationNotice" w:id="1">
    <w:p w14:paraId="2F2B746F" w14:textId="77777777" w:rsidR="00891C09" w:rsidRDefault="00891C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112B0" w14:textId="77777777" w:rsidR="003765B3" w:rsidRDefault="00376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8FC75" w14:textId="77777777" w:rsidR="003765B3" w:rsidRDefault="003765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E7B3F" w14:textId="77777777" w:rsidR="003765B3" w:rsidRDefault="00376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C8D"/>
    <w:rsid w:val="000C4FFC"/>
    <w:rsid w:val="000F2B70"/>
    <w:rsid w:val="00135590"/>
    <w:rsid w:val="00223CA2"/>
    <w:rsid w:val="002E0602"/>
    <w:rsid w:val="002E7BEF"/>
    <w:rsid w:val="0035705A"/>
    <w:rsid w:val="003765B3"/>
    <w:rsid w:val="00380BCA"/>
    <w:rsid w:val="003C0292"/>
    <w:rsid w:val="004466A1"/>
    <w:rsid w:val="0046595F"/>
    <w:rsid w:val="00550722"/>
    <w:rsid w:val="005B4DAD"/>
    <w:rsid w:val="006251A1"/>
    <w:rsid w:val="00662B83"/>
    <w:rsid w:val="006973E7"/>
    <w:rsid w:val="007B356A"/>
    <w:rsid w:val="007C299C"/>
    <w:rsid w:val="007E2261"/>
    <w:rsid w:val="00842D35"/>
    <w:rsid w:val="00891C09"/>
    <w:rsid w:val="008B7B5C"/>
    <w:rsid w:val="008E1FCD"/>
    <w:rsid w:val="00937405"/>
    <w:rsid w:val="00943C0B"/>
    <w:rsid w:val="00955299"/>
    <w:rsid w:val="0098744E"/>
    <w:rsid w:val="00A52BA3"/>
    <w:rsid w:val="00A95473"/>
    <w:rsid w:val="00B25A38"/>
    <w:rsid w:val="00B66CA4"/>
    <w:rsid w:val="00B96716"/>
    <w:rsid w:val="00B968C9"/>
    <w:rsid w:val="00C468BF"/>
    <w:rsid w:val="00CD0754"/>
    <w:rsid w:val="00CD1E8B"/>
    <w:rsid w:val="00E4718B"/>
    <w:rsid w:val="00E634A7"/>
    <w:rsid w:val="00E81A10"/>
    <w:rsid w:val="00EA6F57"/>
    <w:rsid w:val="00EB7830"/>
    <w:rsid w:val="00EC2CDF"/>
    <w:rsid w:val="00F15C8D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6C4E1"/>
  <w15:docId w15:val="{30F8B8FB-F6A8-412A-8C31-259CE318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age%20lay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TARR-page layout</Template>
  <TotalTime>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tarr</cp:lastModifiedBy>
  <cp:revision>2</cp:revision>
  <dcterms:created xsi:type="dcterms:W3CDTF">2020-06-09T18:42:00Z</dcterms:created>
  <dcterms:modified xsi:type="dcterms:W3CDTF">2020-09-08T20:40:00Z</dcterms:modified>
</cp:coreProperties>
</file>