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9A768" w14:textId="63E69F02" w:rsidR="00B968C9" w:rsidRDefault="008E4A84" w:rsidP="004466A1">
      <w:pPr>
        <w:rPr>
          <w:lang w:val="en-CA"/>
        </w:rPr>
      </w:pPr>
      <w:r>
        <w:rPr>
          <w:lang w:val="en-CA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677"/>
      </w:tblGrid>
      <w:tr w:rsidR="008E4A84" w14:paraId="21B9BF43" w14:textId="77777777" w:rsidTr="008E4A84">
        <w:tc>
          <w:tcPr>
            <w:tcW w:w="2689" w:type="dxa"/>
          </w:tcPr>
          <w:p w14:paraId="42543E23" w14:textId="77777777" w:rsidR="008E4A84" w:rsidRPr="008E4A84" w:rsidRDefault="008E4A84" w:rsidP="004466A1">
            <w:pPr>
              <w:rPr>
                <w:b/>
                <w:bCs/>
                <w:lang w:val="en-CA"/>
              </w:rPr>
            </w:pPr>
            <w:r w:rsidRPr="008E4A84">
              <w:rPr>
                <w:b/>
                <w:bCs/>
                <w:highlight w:val="yellow"/>
                <w:lang w:val="en-CA"/>
              </w:rPr>
              <w:t>DATABASE</w:t>
            </w:r>
          </w:p>
          <w:p w14:paraId="4239E6B0" w14:textId="24112F67" w:rsidR="008E4A84" w:rsidRDefault="008E4A84" w:rsidP="004466A1">
            <w:pPr>
              <w:rPr>
                <w:lang w:val="en-CA"/>
              </w:rPr>
            </w:pPr>
          </w:p>
        </w:tc>
        <w:tc>
          <w:tcPr>
            <w:tcW w:w="8677" w:type="dxa"/>
          </w:tcPr>
          <w:p w14:paraId="4253BE56" w14:textId="616D51FC" w:rsidR="008E4A84" w:rsidRDefault="008E4A84" w:rsidP="004466A1">
            <w:pPr>
              <w:rPr>
                <w:lang w:val="en-CA"/>
              </w:rPr>
            </w:pPr>
          </w:p>
        </w:tc>
      </w:tr>
      <w:tr w:rsidR="008E4A84" w14:paraId="3D5178D2" w14:textId="77777777" w:rsidTr="008E4A84">
        <w:tc>
          <w:tcPr>
            <w:tcW w:w="2689" w:type="dxa"/>
          </w:tcPr>
          <w:p w14:paraId="6DEB34E5" w14:textId="00FAF131" w:rsidR="008E4A84" w:rsidRDefault="008E4A84" w:rsidP="008E4A84">
            <w:pPr>
              <w:rPr>
                <w:lang w:val="en-CA"/>
              </w:rPr>
            </w:pPr>
            <w:r>
              <w:rPr>
                <w:lang w:val="en-CA"/>
              </w:rPr>
              <w:t>CREATE database</w:t>
            </w:r>
          </w:p>
        </w:tc>
        <w:tc>
          <w:tcPr>
            <w:tcW w:w="8677" w:type="dxa"/>
          </w:tcPr>
          <w:p w14:paraId="3603A577" w14:textId="4B2702C8" w:rsidR="008E4A84" w:rsidRDefault="008E4A84" w:rsidP="008E4A84">
            <w:pPr>
              <w:rPr>
                <w:lang w:val="en-CA"/>
              </w:rPr>
            </w:pPr>
            <w:r w:rsidRPr="008E4A84">
              <w:rPr>
                <w:sz w:val="32"/>
                <w:szCs w:val="32"/>
                <w:lang w:val="en-CA"/>
              </w:rPr>
              <w:t>use mydb</w:t>
            </w:r>
            <w:r>
              <w:rPr>
                <w:lang w:val="en-CA"/>
              </w:rPr>
              <w:t xml:space="preserve">   </w:t>
            </w:r>
          </w:p>
          <w:p w14:paraId="44EF96B4" w14:textId="77777777" w:rsidR="008E4A84" w:rsidRDefault="008E4A84" w:rsidP="008E4A84">
            <w:pPr>
              <w:rPr>
                <w:lang w:val="en-CA"/>
              </w:rPr>
            </w:pPr>
            <w:r>
              <w:rPr>
                <w:lang w:val="en-CA"/>
              </w:rPr>
              <w:t>creates a db and moves to that db</w:t>
            </w:r>
          </w:p>
          <w:p w14:paraId="735920EF" w14:textId="5B48E3FE" w:rsidR="008E4A84" w:rsidRDefault="008E4A84" w:rsidP="008E4A84">
            <w:pPr>
              <w:rPr>
                <w:lang w:val="en-CA"/>
              </w:rPr>
            </w:pPr>
          </w:p>
        </w:tc>
      </w:tr>
      <w:tr w:rsidR="008E4A84" w14:paraId="6B1DE7DD" w14:textId="77777777" w:rsidTr="008E4A84">
        <w:tc>
          <w:tcPr>
            <w:tcW w:w="2689" w:type="dxa"/>
          </w:tcPr>
          <w:p w14:paraId="7994DDD6" w14:textId="36755FD7" w:rsidR="008E4A84" w:rsidRDefault="008E4A84" w:rsidP="008E4A84">
            <w:pPr>
              <w:rPr>
                <w:lang w:val="en-CA"/>
              </w:rPr>
            </w:pPr>
            <w:r>
              <w:rPr>
                <w:lang w:val="en-CA"/>
              </w:rPr>
              <w:t>DROP database</w:t>
            </w:r>
          </w:p>
        </w:tc>
        <w:tc>
          <w:tcPr>
            <w:tcW w:w="8677" w:type="dxa"/>
          </w:tcPr>
          <w:p w14:paraId="4FEA9CE3" w14:textId="77777777" w:rsidR="008E4A84" w:rsidRDefault="008E4A84" w:rsidP="008E4A84">
            <w:pPr>
              <w:rPr>
                <w:rStyle w:val="pun"/>
                <w:color w:val="666600"/>
              </w:rPr>
            </w:pPr>
            <w:proofErr w:type="spellStart"/>
            <w:r w:rsidRPr="00F64C47">
              <w:rPr>
                <w:rStyle w:val="pln"/>
                <w:color w:val="000000"/>
                <w:sz w:val="32"/>
                <w:szCs w:val="32"/>
              </w:rPr>
              <w:t>db</w:t>
            </w:r>
            <w:r w:rsidRPr="00F64C47">
              <w:rPr>
                <w:rStyle w:val="pun"/>
                <w:color w:val="666600"/>
                <w:sz w:val="32"/>
                <w:szCs w:val="32"/>
              </w:rPr>
              <w:t>.</w:t>
            </w:r>
            <w:r w:rsidRPr="00F64C47">
              <w:rPr>
                <w:rStyle w:val="pln"/>
                <w:color w:val="000000"/>
                <w:sz w:val="32"/>
                <w:szCs w:val="32"/>
              </w:rPr>
              <w:t>dropdatabase</w:t>
            </w:r>
            <w:proofErr w:type="spellEnd"/>
            <w:r w:rsidRPr="008E4A84">
              <w:rPr>
                <w:rStyle w:val="pun"/>
                <w:color w:val="666600"/>
              </w:rPr>
              <w:t>()</w:t>
            </w:r>
          </w:p>
          <w:p w14:paraId="5F0F5ADE" w14:textId="76918BE0" w:rsidR="008E4A84" w:rsidRDefault="008E4A84" w:rsidP="008E4A84">
            <w:pPr>
              <w:rPr>
                <w:lang w:val="en-CA"/>
              </w:rPr>
            </w:pPr>
            <w:r w:rsidRPr="008E4A84">
              <w:rPr>
                <w:rStyle w:val="pun"/>
              </w:rPr>
              <w:t>- make sure you are on the right db by using</w:t>
            </w:r>
            <w:r>
              <w:rPr>
                <w:rStyle w:val="pun"/>
              </w:rPr>
              <w:t xml:space="preserve"> </w:t>
            </w:r>
            <w:r w:rsidRPr="008E4A84">
              <w:rPr>
                <w:rStyle w:val="pun"/>
              </w:rPr>
              <w:t>use mydb</w:t>
            </w:r>
          </w:p>
        </w:tc>
      </w:tr>
      <w:tr w:rsidR="008E4A84" w14:paraId="70B2751E" w14:textId="77777777" w:rsidTr="008E4A84">
        <w:tc>
          <w:tcPr>
            <w:tcW w:w="2689" w:type="dxa"/>
          </w:tcPr>
          <w:p w14:paraId="7554F4BB" w14:textId="32A29C15" w:rsidR="008E4A84" w:rsidRDefault="008E4A84" w:rsidP="008E4A84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DE1C19">
              <w:rPr>
                <w:lang w:val="en-CA"/>
              </w:rPr>
              <w:t>h</w:t>
            </w:r>
            <w:r>
              <w:rPr>
                <w:lang w:val="en-CA"/>
              </w:rPr>
              <w:t>ow list of dbs</w:t>
            </w:r>
          </w:p>
        </w:tc>
        <w:tc>
          <w:tcPr>
            <w:tcW w:w="8677" w:type="dxa"/>
          </w:tcPr>
          <w:p w14:paraId="232E69E6" w14:textId="77777777" w:rsidR="008E4A84" w:rsidRPr="008E4A84" w:rsidRDefault="008E4A84" w:rsidP="008E4A84">
            <w:pPr>
              <w:rPr>
                <w:sz w:val="32"/>
                <w:szCs w:val="32"/>
                <w:lang w:val="en-CA"/>
              </w:rPr>
            </w:pPr>
            <w:r w:rsidRPr="008E4A84">
              <w:rPr>
                <w:sz w:val="32"/>
                <w:szCs w:val="32"/>
                <w:lang w:val="en-CA"/>
              </w:rPr>
              <w:t>show dbs</w:t>
            </w:r>
          </w:p>
          <w:p w14:paraId="573D960E" w14:textId="1D3538DC" w:rsidR="008E4A84" w:rsidRDefault="008E4A84" w:rsidP="008E4A84">
            <w:pPr>
              <w:rPr>
                <w:lang w:val="en-CA"/>
              </w:rPr>
            </w:pPr>
          </w:p>
        </w:tc>
      </w:tr>
      <w:tr w:rsidR="008E4A84" w14:paraId="59F0E353" w14:textId="77777777" w:rsidTr="008E4A84">
        <w:tc>
          <w:tcPr>
            <w:tcW w:w="2689" w:type="dxa"/>
          </w:tcPr>
          <w:p w14:paraId="0943FE88" w14:textId="46A15341" w:rsidR="008E4A84" w:rsidRDefault="008E4A84" w:rsidP="008E4A84">
            <w:pPr>
              <w:rPr>
                <w:lang w:val="en-CA"/>
              </w:rPr>
            </w:pPr>
            <w:r>
              <w:rPr>
                <w:lang w:val="en-CA"/>
              </w:rPr>
              <w:t>Show what db using</w:t>
            </w:r>
          </w:p>
        </w:tc>
        <w:tc>
          <w:tcPr>
            <w:tcW w:w="8677" w:type="dxa"/>
          </w:tcPr>
          <w:p w14:paraId="3603AF05" w14:textId="77777777" w:rsidR="008E4A84" w:rsidRDefault="008E4A84" w:rsidP="008E4A84">
            <w:pPr>
              <w:rPr>
                <w:lang w:val="en-CA"/>
              </w:rPr>
            </w:pPr>
            <w:r>
              <w:rPr>
                <w:lang w:val="en-CA"/>
              </w:rPr>
              <w:t>db</w:t>
            </w:r>
          </w:p>
          <w:p w14:paraId="108859FC" w14:textId="77777777" w:rsidR="008E4A84" w:rsidRDefault="008E4A84" w:rsidP="008E4A84">
            <w:pPr>
              <w:rPr>
                <w:lang w:val="en-CA"/>
              </w:rPr>
            </w:pPr>
          </w:p>
        </w:tc>
      </w:tr>
      <w:tr w:rsidR="008E4A84" w14:paraId="29ED56C8" w14:textId="77777777" w:rsidTr="008E4A84">
        <w:tc>
          <w:tcPr>
            <w:tcW w:w="2689" w:type="dxa"/>
          </w:tcPr>
          <w:p w14:paraId="094DCBA3" w14:textId="177C355D" w:rsidR="008E4A84" w:rsidRPr="008E4A84" w:rsidRDefault="008E4A84" w:rsidP="008E4A84">
            <w:pPr>
              <w:rPr>
                <w:b/>
                <w:bCs/>
                <w:lang w:val="en-CA"/>
              </w:rPr>
            </w:pPr>
            <w:r w:rsidRPr="008E4A84">
              <w:rPr>
                <w:b/>
                <w:bCs/>
                <w:highlight w:val="yellow"/>
                <w:lang w:val="en-CA"/>
              </w:rPr>
              <w:t>COLLECTIONS</w:t>
            </w:r>
          </w:p>
        </w:tc>
        <w:tc>
          <w:tcPr>
            <w:tcW w:w="8677" w:type="dxa"/>
          </w:tcPr>
          <w:p w14:paraId="0889CF96" w14:textId="77777777" w:rsidR="008E4A84" w:rsidRDefault="008E4A84" w:rsidP="008E4A84">
            <w:pPr>
              <w:rPr>
                <w:lang w:val="en-CA"/>
              </w:rPr>
            </w:pPr>
          </w:p>
        </w:tc>
      </w:tr>
      <w:tr w:rsidR="008E4A84" w14:paraId="676F44DE" w14:textId="77777777" w:rsidTr="008E4A84">
        <w:tc>
          <w:tcPr>
            <w:tcW w:w="2689" w:type="dxa"/>
          </w:tcPr>
          <w:p w14:paraId="1126ED5B" w14:textId="07C7A087" w:rsidR="008E4A84" w:rsidRDefault="008E4A84" w:rsidP="008E4A84">
            <w:pPr>
              <w:rPr>
                <w:lang w:val="en-CA"/>
              </w:rPr>
            </w:pPr>
            <w:r>
              <w:rPr>
                <w:lang w:val="en-CA"/>
              </w:rPr>
              <w:t>CREATE</w:t>
            </w:r>
          </w:p>
        </w:tc>
        <w:tc>
          <w:tcPr>
            <w:tcW w:w="8677" w:type="dxa"/>
          </w:tcPr>
          <w:p w14:paraId="1077225C" w14:textId="77777777" w:rsidR="008E4A84" w:rsidRDefault="008E4A84" w:rsidP="008E4A84">
            <w:pPr>
              <w:rPr>
                <w:rStyle w:val="pun"/>
                <w:color w:val="666600"/>
                <w:sz w:val="32"/>
                <w:szCs w:val="32"/>
              </w:rPr>
            </w:pPr>
            <w:r w:rsidRPr="00F64C47">
              <w:rPr>
                <w:rStyle w:val="pln"/>
                <w:color w:val="000000"/>
                <w:sz w:val="32"/>
                <w:szCs w:val="32"/>
              </w:rPr>
              <w:t>db</w:t>
            </w:r>
            <w:r w:rsidRPr="00F64C47">
              <w:rPr>
                <w:rStyle w:val="pun"/>
                <w:color w:val="666600"/>
                <w:sz w:val="32"/>
                <w:szCs w:val="32"/>
              </w:rPr>
              <w:t>.</w:t>
            </w:r>
            <w:r w:rsidRPr="00F64C47">
              <w:rPr>
                <w:rStyle w:val="pln"/>
                <w:color w:val="000000"/>
                <w:sz w:val="32"/>
                <w:szCs w:val="32"/>
              </w:rPr>
              <w:t>createCollection</w:t>
            </w:r>
            <w:r w:rsidRPr="00F64C47">
              <w:rPr>
                <w:rStyle w:val="pun"/>
                <w:color w:val="666600"/>
                <w:sz w:val="32"/>
                <w:szCs w:val="32"/>
              </w:rPr>
              <w:t>(</w:t>
            </w:r>
            <w:r w:rsidRPr="00F64C47">
              <w:rPr>
                <w:rStyle w:val="str"/>
                <w:color w:val="008800"/>
                <w:sz w:val="32"/>
                <w:szCs w:val="32"/>
              </w:rPr>
              <w:t>"</w:t>
            </w:r>
            <w:proofErr w:type="spellStart"/>
            <w:r w:rsidRPr="00F64C47">
              <w:rPr>
                <w:rStyle w:val="str"/>
                <w:color w:val="008800"/>
                <w:sz w:val="32"/>
                <w:szCs w:val="32"/>
              </w:rPr>
              <w:t>mycollection</w:t>
            </w:r>
            <w:proofErr w:type="spellEnd"/>
            <w:r w:rsidRPr="00F64C47">
              <w:rPr>
                <w:rStyle w:val="str"/>
                <w:color w:val="008800"/>
                <w:sz w:val="32"/>
                <w:szCs w:val="32"/>
              </w:rPr>
              <w:t>"</w:t>
            </w:r>
            <w:r w:rsidRPr="00F64C47">
              <w:rPr>
                <w:rStyle w:val="pun"/>
                <w:color w:val="666600"/>
                <w:sz w:val="32"/>
                <w:szCs w:val="32"/>
              </w:rPr>
              <w:t>)</w:t>
            </w:r>
          </w:p>
          <w:p w14:paraId="1D6C8677" w14:textId="1BD9E01B" w:rsidR="008E4A84" w:rsidRDefault="008E4A84" w:rsidP="008E4A84">
            <w:pPr>
              <w:rPr>
                <w:lang w:val="en-CA"/>
              </w:rPr>
            </w:pPr>
          </w:p>
        </w:tc>
      </w:tr>
      <w:tr w:rsidR="008E4A84" w14:paraId="1240971D" w14:textId="77777777" w:rsidTr="008E4A84">
        <w:tc>
          <w:tcPr>
            <w:tcW w:w="2689" w:type="dxa"/>
          </w:tcPr>
          <w:p w14:paraId="3F5ED3CA" w14:textId="17136C37" w:rsidR="008E4A84" w:rsidRDefault="008E4A84" w:rsidP="008E4A84">
            <w:pPr>
              <w:rPr>
                <w:lang w:val="en-CA"/>
              </w:rPr>
            </w:pPr>
            <w:r>
              <w:rPr>
                <w:lang w:val="en-CA"/>
              </w:rPr>
              <w:t>SEE</w:t>
            </w:r>
          </w:p>
        </w:tc>
        <w:tc>
          <w:tcPr>
            <w:tcW w:w="8677" w:type="dxa"/>
          </w:tcPr>
          <w:p w14:paraId="0866ACA1" w14:textId="77777777" w:rsidR="008E4A84" w:rsidRPr="000A71BC" w:rsidRDefault="008E4A84" w:rsidP="008E4A84">
            <w:pPr>
              <w:pStyle w:val="HTMLPreformatted"/>
              <w:rPr>
                <w:rStyle w:val="pln"/>
                <w:b/>
                <w:bCs/>
                <w:color w:val="000000"/>
                <w:sz w:val="32"/>
                <w:szCs w:val="32"/>
              </w:rPr>
            </w:pPr>
            <w:r w:rsidRPr="000A71BC">
              <w:rPr>
                <w:rStyle w:val="pln"/>
                <w:b/>
                <w:bCs/>
                <w:color w:val="000000"/>
                <w:sz w:val="32"/>
                <w:szCs w:val="32"/>
              </w:rPr>
              <w:t>show collections</w:t>
            </w:r>
          </w:p>
          <w:p w14:paraId="33EFD163" w14:textId="77777777" w:rsidR="008E4A84" w:rsidRPr="000A71BC" w:rsidRDefault="008E4A84" w:rsidP="008E4A84">
            <w:pPr>
              <w:rPr>
                <w:rStyle w:val="pl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E4A84" w14:paraId="7B9C3EBF" w14:textId="77777777" w:rsidTr="008E4A84">
        <w:tc>
          <w:tcPr>
            <w:tcW w:w="2689" w:type="dxa"/>
          </w:tcPr>
          <w:p w14:paraId="7555B856" w14:textId="51387EE4" w:rsidR="008E4A84" w:rsidRDefault="008E4A84" w:rsidP="008E4A84">
            <w:pPr>
              <w:rPr>
                <w:lang w:val="en-CA"/>
              </w:rPr>
            </w:pPr>
            <w:r>
              <w:rPr>
                <w:lang w:val="en-CA"/>
              </w:rPr>
              <w:t>INSERT</w:t>
            </w:r>
          </w:p>
        </w:tc>
        <w:tc>
          <w:tcPr>
            <w:tcW w:w="8677" w:type="dxa"/>
          </w:tcPr>
          <w:p w14:paraId="21250A4E" w14:textId="6118361E" w:rsidR="008E4A84" w:rsidRPr="006A167E" w:rsidRDefault="008E4A84" w:rsidP="008E4A84">
            <w:pPr>
              <w:rPr>
                <w:sz w:val="32"/>
                <w:szCs w:val="32"/>
              </w:rPr>
            </w:pPr>
            <w:r w:rsidRPr="000A71BC">
              <w:rPr>
                <w:b/>
                <w:bCs/>
                <w:sz w:val="32"/>
                <w:szCs w:val="32"/>
              </w:rPr>
              <w:t>db.myEmployeeDB.insert</w:t>
            </w:r>
            <w:r>
              <w:rPr>
                <w:sz w:val="32"/>
                <w:szCs w:val="32"/>
              </w:rPr>
              <w:t xml:space="preserve"> </w:t>
            </w:r>
            <w:r w:rsidRPr="006A167E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 </w:t>
            </w:r>
            <w:r w:rsidRPr="006A167E">
              <w:rPr>
                <w:sz w:val="32"/>
                <w:szCs w:val="32"/>
              </w:rPr>
              <w:t>{</w:t>
            </w:r>
            <w:r>
              <w:rPr>
                <w:sz w:val="32"/>
                <w:szCs w:val="32"/>
              </w:rPr>
              <w:t xml:space="preserve"> </w:t>
            </w:r>
            <w:r w:rsidRPr="006A167E">
              <w:rPr>
                <w:sz w:val="32"/>
                <w:szCs w:val="32"/>
              </w:rPr>
              <w:t>"Employeeid" : 1,</w:t>
            </w:r>
            <w:r>
              <w:rPr>
                <w:sz w:val="32"/>
                <w:szCs w:val="32"/>
              </w:rPr>
              <w:t xml:space="preserve"> </w:t>
            </w:r>
            <w:r w:rsidRPr="006A167E">
              <w:rPr>
                <w:sz w:val="32"/>
                <w:szCs w:val="32"/>
              </w:rPr>
              <w:t>"EmployeeName" : "Martin"</w:t>
            </w:r>
          </w:p>
          <w:p w14:paraId="6AC59978" w14:textId="03A199E9" w:rsidR="008E4A84" w:rsidRDefault="008E4A84" w:rsidP="008E4A84">
            <w:pPr>
              <w:rPr>
                <w:sz w:val="32"/>
                <w:szCs w:val="32"/>
              </w:rPr>
            </w:pPr>
            <w:r w:rsidRPr="006A167E">
              <w:rPr>
                <w:sz w:val="32"/>
                <w:szCs w:val="32"/>
              </w:rPr>
              <w:t>})</w:t>
            </w:r>
          </w:p>
          <w:p w14:paraId="748DB66C" w14:textId="6A1F2D0C" w:rsidR="008E4A84" w:rsidRPr="00F64C47" w:rsidRDefault="008E4A84" w:rsidP="008E4A84">
            <w:pPr>
              <w:pStyle w:val="HTMLPreformatted"/>
              <w:rPr>
                <w:rStyle w:val="pln"/>
                <w:color w:val="000000"/>
                <w:sz w:val="32"/>
                <w:szCs w:val="32"/>
              </w:rPr>
            </w:pPr>
            <w:r>
              <w:rPr>
                <w:rStyle w:val="pln"/>
                <w:color w:val="000000"/>
                <w:sz w:val="32"/>
                <w:szCs w:val="32"/>
              </w:rPr>
              <w:t>also creates the db</w:t>
            </w:r>
          </w:p>
        </w:tc>
      </w:tr>
      <w:tr w:rsidR="008E4A84" w14:paraId="43AFD39A" w14:textId="77777777" w:rsidTr="008E4A84">
        <w:tc>
          <w:tcPr>
            <w:tcW w:w="2689" w:type="dxa"/>
          </w:tcPr>
          <w:p w14:paraId="57E620CE" w14:textId="6FF57A85" w:rsidR="008E4A84" w:rsidRDefault="000A71BC" w:rsidP="008E4A84">
            <w:pPr>
              <w:rPr>
                <w:lang w:val="en-CA"/>
              </w:rPr>
            </w:pPr>
            <w:r>
              <w:rPr>
                <w:lang w:val="en-CA"/>
              </w:rPr>
              <w:t>DROP</w:t>
            </w:r>
          </w:p>
        </w:tc>
        <w:tc>
          <w:tcPr>
            <w:tcW w:w="8677" w:type="dxa"/>
          </w:tcPr>
          <w:p w14:paraId="56DF6A4D" w14:textId="77777777" w:rsidR="008E4A84" w:rsidRPr="000A71BC" w:rsidRDefault="000A71BC" w:rsidP="008E4A84">
            <w:pPr>
              <w:pStyle w:val="HTMLPreformatted"/>
              <w:rPr>
                <w:rStyle w:val="pun"/>
                <w:b/>
                <w:bCs/>
                <w:sz w:val="32"/>
                <w:szCs w:val="32"/>
              </w:rPr>
            </w:pPr>
            <w:r w:rsidRPr="000A71BC">
              <w:rPr>
                <w:rStyle w:val="pln"/>
                <w:b/>
                <w:bCs/>
                <w:sz w:val="32"/>
                <w:szCs w:val="32"/>
              </w:rPr>
              <w:t>db</w:t>
            </w:r>
            <w:r w:rsidRPr="000A71BC">
              <w:rPr>
                <w:rStyle w:val="pun"/>
                <w:b/>
                <w:bCs/>
                <w:sz w:val="32"/>
                <w:szCs w:val="32"/>
              </w:rPr>
              <w:t>.</w:t>
            </w:r>
            <w:r w:rsidRPr="000A71BC">
              <w:rPr>
                <w:rStyle w:val="pln"/>
                <w:b/>
                <w:bCs/>
                <w:sz w:val="32"/>
                <w:szCs w:val="32"/>
              </w:rPr>
              <w:t>mycollection</w:t>
            </w:r>
            <w:r w:rsidRPr="000A71BC">
              <w:rPr>
                <w:rStyle w:val="pun"/>
                <w:b/>
                <w:bCs/>
                <w:sz w:val="32"/>
                <w:szCs w:val="32"/>
              </w:rPr>
              <w:t>.</w:t>
            </w:r>
            <w:r w:rsidRPr="000A71BC">
              <w:rPr>
                <w:rStyle w:val="pln"/>
                <w:b/>
                <w:bCs/>
                <w:sz w:val="32"/>
                <w:szCs w:val="32"/>
              </w:rPr>
              <w:t>drop</w:t>
            </w:r>
            <w:r w:rsidRPr="000A71BC">
              <w:rPr>
                <w:rStyle w:val="pun"/>
                <w:b/>
                <w:bCs/>
                <w:sz w:val="32"/>
                <w:szCs w:val="32"/>
              </w:rPr>
              <w:t>()</w:t>
            </w:r>
          </w:p>
          <w:p w14:paraId="32856CE8" w14:textId="5C5A1A24" w:rsidR="000A71BC" w:rsidRPr="000A71BC" w:rsidRDefault="000A71BC" w:rsidP="008E4A84">
            <w:pPr>
              <w:pStyle w:val="HTMLPreformatted"/>
              <w:rPr>
                <w:rStyle w:val="pln"/>
                <w:sz w:val="24"/>
                <w:szCs w:val="24"/>
              </w:rPr>
            </w:pPr>
            <w:r w:rsidRPr="000A71BC">
              <w:rPr>
                <w:rStyle w:val="pun"/>
                <w:sz w:val="24"/>
                <w:szCs w:val="24"/>
              </w:rPr>
              <w:t>removes current one you are pointing at</w:t>
            </w:r>
          </w:p>
        </w:tc>
      </w:tr>
      <w:tr w:rsidR="008E4A84" w14:paraId="30A8EAD8" w14:textId="77777777" w:rsidTr="008E4A84">
        <w:tc>
          <w:tcPr>
            <w:tcW w:w="2689" w:type="dxa"/>
          </w:tcPr>
          <w:p w14:paraId="27A27491" w14:textId="5C1ADEED" w:rsidR="008E4A84" w:rsidRDefault="000A71BC" w:rsidP="008E4A84">
            <w:pPr>
              <w:rPr>
                <w:lang w:val="en-CA"/>
              </w:rPr>
            </w:pPr>
            <w:r>
              <w:rPr>
                <w:lang w:val="en-CA"/>
              </w:rPr>
              <w:t>INSERT ONE</w:t>
            </w:r>
          </w:p>
        </w:tc>
        <w:tc>
          <w:tcPr>
            <w:tcW w:w="8677" w:type="dxa"/>
          </w:tcPr>
          <w:p w14:paraId="7ED82CC1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  <w:sz w:val="32"/>
                <w:szCs w:val="32"/>
              </w:rPr>
            </w:pPr>
            <w:r w:rsidRPr="000A71BC">
              <w:rPr>
                <w:rStyle w:val="pln"/>
                <w:b/>
                <w:bCs/>
                <w:color w:val="000000"/>
                <w:sz w:val="32"/>
                <w:szCs w:val="32"/>
              </w:rPr>
              <w:t>db</w:t>
            </w:r>
            <w:r w:rsidRPr="000A71BC">
              <w:rPr>
                <w:rStyle w:val="pun"/>
                <w:b/>
                <w:bCs/>
                <w:color w:val="666600"/>
                <w:sz w:val="32"/>
                <w:szCs w:val="32"/>
              </w:rPr>
              <w:t>.</w:t>
            </w:r>
            <w:r w:rsidRPr="000A71BC">
              <w:rPr>
                <w:rStyle w:val="pln"/>
                <w:b/>
                <w:bCs/>
                <w:color w:val="000000"/>
                <w:sz w:val="32"/>
                <w:szCs w:val="32"/>
              </w:rPr>
              <w:t>empDetails</w:t>
            </w:r>
            <w:r w:rsidRPr="000A71BC">
              <w:rPr>
                <w:rStyle w:val="pun"/>
                <w:b/>
                <w:bCs/>
                <w:color w:val="666600"/>
                <w:sz w:val="32"/>
                <w:szCs w:val="32"/>
              </w:rPr>
              <w:t>.</w:t>
            </w:r>
            <w:r w:rsidRPr="000A71BC">
              <w:rPr>
                <w:rStyle w:val="pln"/>
                <w:b/>
                <w:bCs/>
                <w:color w:val="000000"/>
                <w:sz w:val="32"/>
                <w:szCs w:val="32"/>
              </w:rPr>
              <w:t>insertOne</w:t>
            </w:r>
            <w:r w:rsidRPr="000A71BC">
              <w:rPr>
                <w:rStyle w:val="pun"/>
                <w:color w:val="666600"/>
                <w:sz w:val="32"/>
                <w:szCs w:val="32"/>
              </w:rPr>
              <w:t>(</w:t>
            </w:r>
          </w:p>
          <w:p w14:paraId="4639D2A9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</w:rPr>
            </w:pP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pun"/>
                <w:color w:val="666600"/>
              </w:rPr>
              <w:t>{</w:t>
            </w:r>
          </w:p>
          <w:p w14:paraId="335382A0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</w:rPr>
            </w:pP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typ"/>
                <w:color w:val="660066"/>
              </w:rPr>
              <w:t>First_Name</w:t>
            </w:r>
            <w:r w:rsidRPr="000A71BC">
              <w:rPr>
                <w:rStyle w:val="pun"/>
                <w:color w:val="666600"/>
              </w:rPr>
              <w:t>:</w:t>
            </w:r>
            <w:r w:rsidRPr="000A71BC">
              <w:rPr>
                <w:rStyle w:val="pln"/>
                <w:color w:val="000000"/>
              </w:rPr>
              <w:t xml:space="preserve"> </w:t>
            </w:r>
            <w:r w:rsidRPr="000A71BC">
              <w:rPr>
                <w:rStyle w:val="str"/>
                <w:color w:val="008800"/>
              </w:rPr>
              <w:t>"Radhika"</w:t>
            </w:r>
            <w:r w:rsidRPr="000A71BC">
              <w:rPr>
                <w:rStyle w:val="pun"/>
                <w:color w:val="666600"/>
              </w:rPr>
              <w:t>,</w:t>
            </w:r>
          </w:p>
          <w:p w14:paraId="25C6F6D0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</w:rPr>
            </w:pP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typ"/>
                <w:color w:val="660066"/>
              </w:rPr>
              <w:t>Last_Name</w:t>
            </w:r>
            <w:r w:rsidRPr="000A71BC">
              <w:rPr>
                <w:rStyle w:val="pun"/>
                <w:color w:val="666600"/>
              </w:rPr>
              <w:t>:</w:t>
            </w:r>
            <w:r w:rsidRPr="000A71BC">
              <w:rPr>
                <w:rStyle w:val="pln"/>
                <w:color w:val="000000"/>
              </w:rPr>
              <w:t xml:space="preserve"> </w:t>
            </w:r>
            <w:r w:rsidRPr="000A71BC">
              <w:rPr>
                <w:rStyle w:val="str"/>
                <w:color w:val="008800"/>
              </w:rPr>
              <w:t>"Sharma"</w:t>
            </w:r>
            <w:r w:rsidRPr="000A71BC">
              <w:rPr>
                <w:rStyle w:val="pun"/>
                <w:color w:val="666600"/>
              </w:rPr>
              <w:t>,</w:t>
            </w:r>
          </w:p>
          <w:p w14:paraId="5CF7565D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</w:rPr>
            </w:pP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typ"/>
                <w:color w:val="660066"/>
              </w:rPr>
              <w:t>Date_Of_Birth</w:t>
            </w:r>
            <w:r w:rsidRPr="000A71BC">
              <w:rPr>
                <w:rStyle w:val="pun"/>
                <w:color w:val="666600"/>
              </w:rPr>
              <w:t>:</w:t>
            </w:r>
            <w:r w:rsidRPr="000A71BC">
              <w:rPr>
                <w:rStyle w:val="pln"/>
                <w:color w:val="000000"/>
              </w:rPr>
              <w:t xml:space="preserve"> </w:t>
            </w:r>
            <w:r w:rsidRPr="000A71BC">
              <w:rPr>
                <w:rStyle w:val="str"/>
                <w:color w:val="008800"/>
              </w:rPr>
              <w:t>"1995-09-26"</w:t>
            </w:r>
            <w:r w:rsidRPr="000A71BC">
              <w:rPr>
                <w:rStyle w:val="pun"/>
                <w:color w:val="666600"/>
              </w:rPr>
              <w:t>,</w:t>
            </w:r>
          </w:p>
          <w:p w14:paraId="17B90E98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</w:rPr>
            </w:pP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pln"/>
                <w:color w:val="000000"/>
              </w:rPr>
              <w:tab/>
            </w:r>
            <w:proofErr w:type="spellStart"/>
            <w:r w:rsidRPr="000A71BC">
              <w:rPr>
                <w:rStyle w:val="pln"/>
                <w:color w:val="000000"/>
              </w:rPr>
              <w:t>e_mail</w:t>
            </w:r>
            <w:proofErr w:type="spellEnd"/>
            <w:r w:rsidRPr="000A71BC">
              <w:rPr>
                <w:rStyle w:val="pun"/>
                <w:color w:val="666600"/>
              </w:rPr>
              <w:t>:</w:t>
            </w:r>
            <w:r w:rsidRPr="000A71BC">
              <w:rPr>
                <w:rStyle w:val="pln"/>
                <w:color w:val="000000"/>
              </w:rPr>
              <w:t xml:space="preserve"> </w:t>
            </w:r>
            <w:r w:rsidRPr="000A71BC">
              <w:rPr>
                <w:rStyle w:val="str"/>
                <w:color w:val="008800"/>
              </w:rPr>
              <w:t>"radhika_sharma.123@gmail.com"</w:t>
            </w:r>
            <w:r w:rsidRPr="000A71BC">
              <w:rPr>
                <w:rStyle w:val="pun"/>
                <w:color w:val="666600"/>
              </w:rPr>
              <w:t>,</w:t>
            </w:r>
          </w:p>
          <w:p w14:paraId="3171AAC5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</w:rPr>
            </w:pP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pln"/>
                <w:color w:val="000000"/>
              </w:rPr>
              <w:tab/>
              <w:t>phone</w:t>
            </w:r>
            <w:r w:rsidRPr="000A71BC">
              <w:rPr>
                <w:rStyle w:val="pun"/>
                <w:color w:val="666600"/>
              </w:rPr>
              <w:t>:</w:t>
            </w:r>
            <w:r w:rsidRPr="000A71BC">
              <w:rPr>
                <w:rStyle w:val="pln"/>
                <w:color w:val="000000"/>
              </w:rPr>
              <w:t xml:space="preserve"> </w:t>
            </w:r>
            <w:r w:rsidRPr="000A71BC">
              <w:rPr>
                <w:rStyle w:val="str"/>
                <w:color w:val="008800"/>
              </w:rPr>
              <w:t>"9848022338"</w:t>
            </w:r>
          </w:p>
          <w:p w14:paraId="70B12154" w14:textId="77777777" w:rsidR="000A71BC" w:rsidRPr="000A71BC" w:rsidRDefault="000A71BC" w:rsidP="000A71BC">
            <w:pPr>
              <w:pStyle w:val="HTMLPreformatted"/>
              <w:rPr>
                <w:rStyle w:val="pun"/>
                <w:color w:val="666600"/>
              </w:rPr>
            </w:pP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pun"/>
                <w:color w:val="666600"/>
              </w:rPr>
              <w:t>})</w:t>
            </w:r>
          </w:p>
          <w:p w14:paraId="56588495" w14:textId="77777777" w:rsidR="000A71BC" w:rsidRPr="000A71BC" w:rsidRDefault="000A71BC" w:rsidP="000A71BC">
            <w:pPr>
              <w:pStyle w:val="HTMLPreformatted"/>
              <w:rPr>
                <w:rStyle w:val="pln"/>
                <w:b/>
                <w:bCs/>
              </w:rPr>
            </w:pPr>
            <w:r w:rsidRPr="000A71BC">
              <w:rPr>
                <w:rStyle w:val="pun"/>
                <w:b/>
                <w:bCs/>
              </w:rPr>
              <w:t>OUTPUT:</w:t>
            </w:r>
          </w:p>
          <w:p w14:paraId="1CE325B8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</w:rPr>
            </w:pPr>
            <w:r w:rsidRPr="000A71BC">
              <w:rPr>
                <w:rStyle w:val="pun"/>
                <w:color w:val="666600"/>
              </w:rPr>
              <w:t>{</w:t>
            </w:r>
          </w:p>
          <w:p w14:paraId="512AB24C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</w:rPr>
            </w:pP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str"/>
                <w:color w:val="008800"/>
              </w:rPr>
              <w:t>"acknowledged"</w:t>
            </w:r>
            <w:r w:rsidRPr="000A71BC">
              <w:rPr>
                <w:rStyle w:val="pln"/>
                <w:color w:val="000000"/>
              </w:rPr>
              <w:t xml:space="preserve"> </w:t>
            </w:r>
            <w:r w:rsidRPr="000A71BC">
              <w:rPr>
                <w:rStyle w:val="pun"/>
                <w:color w:val="666600"/>
              </w:rPr>
              <w:t>:</w:t>
            </w:r>
            <w:r w:rsidRPr="000A71BC">
              <w:rPr>
                <w:rStyle w:val="pln"/>
                <w:color w:val="000000"/>
              </w:rPr>
              <w:t xml:space="preserve"> </w:t>
            </w:r>
            <w:r w:rsidRPr="000A71BC">
              <w:rPr>
                <w:rStyle w:val="kwd"/>
                <w:color w:val="000088"/>
              </w:rPr>
              <w:t>true</w:t>
            </w:r>
            <w:r w:rsidRPr="000A71BC">
              <w:rPr>
                <w:rStyle w:val="pun"/>
                <w:color w:val="666600"/>
              </w:rPr>
              <w:t>,</w:t>
            </w:r>
          </w:p>
          <w:p w14:paraId="6E06FF20" w14:textId="77777777" w:rsidR="000A71BC" w:rsidRPr="000A71BC" w:rsidRDefault="000A71BC" w:rsidP="000A71BC">
            <w:pPr>
              <w:pStyle w:val="HTMLPreformatted"/>
              <w:rPr>
                <w:rStyle w:val="pln"/>
                <w:color w:val="000000"/>
              </w:rPr>
            </w:pPr>
            <w:r w:rsidRPr="000A71BC">
              <w:rPr>
                <w:rStyle w:val="pln"/>
                <w:color w:val="000000"/>
              </w:rPr>
              <w:tab/>
            </w:r>
            <w:r w:rsidRPr="000A71BC">
              <w:rPr>
                <w:rStyle w:val="str"/>
                <w:color w:val="008800"/>
              </w:rPr>
              <w:t>"insertedId"</w:t>
            </w:r>
            <w:r w:rsidRPr="000A71BC">
              <w:rPr>
                <w:rStyle w:val="pln"/>
                <w:color w:val="000000"/>
              </w:rPr>
              <w:t xml:space="preserve"> </w:t>
            </w:r>
            <w:r w:rsidRPr="000A71BC">
              <w:rPr>
                <w:rStyle w:val="pun"/>
                <w:color w:val="666600"/>
              </w:rPr>
              <w:t>:</w:t>
            </w:r>
            <w:r w:rsidRPr="000A71BC">
              <w:rPr>
                <w:rStyle w:val="pln"/>
                <w:color w:val="000000"/>
              </w:rPr>
              <w:t xml:space="preserve"> </w:t>
            </w:r>
            <w:r w:rsidRPr="000A71BC">
              <w:rPr>
                <w:rStyle w:val="typ"/>
                <w:color w:val="660066"/>
              </w:rPr>
              <w:t>ObjectId</w:t>
            </w:r>
            <w:r w:rsidRPr="000A71BC">
              <w:rPr>
                <w:rStyle w:val="pun"/>
                <w:color w:val="666600"/>
              </w:rPr>
              <w:t>(</w:t>
            </w:r>
            <w:r w:rsidRPr="000A71BC">
              <w:rPr>
                <w:rStyle w:val="str"/>
                <w:color w:val="008800"/>
              </w:rPr>
              <w:t>"5dd62b4070fb13eec3963bea"</w:t>
            </w:r>
            <w:r w:rsidRPr="000A71BC">
              <w:rPr>
                <w:rStyle w:val="pun"/>
                <w:color w:val="666600"/>
              </w:rPr>
              <w:t>)</w:t>
            </w:r>
          </w:p>
          <w:p w14:paraId="1D764F96" w14:textId="77777777" w:rsidR="000A71BC" w:rsidRPr="000A71BC" w:rsidRDefault="000A71BC" w:rsidP="000A71BC">
            <w:pPr>
              <w:pStyle w:val="HTMLPreformatted"/>
            </w:pPr>
            <w:r w:rsidRPr="000A71BC">
              <w:rPr>
                <w:rStyle w:val="pun"/>
                <w:color w:val="666600"/>
              </w:rPr>
              <w:t>}</w:t>
            </w:r>
          </w:p>
          <w:p w14:paraId="1E5EA9E8" w14:textId="77777777" w:rsidR="008E4A84" w:rsidRPr="000A71BC" w:rsidRDefault="008E4A84" w:rsidP="008E4A84">
            <w:pPr>
              <w:pStyle w:val="HTMLPreformatted"/>
              <w:rPr>
                <w:rStyle w:val="pln"/>
                <w:color w:val="000000"/>
              </w:rPr>
            </w:pPr>
          </w:p>
        </w:tc>
      </w:tr>
      <w:tr w:rsidR="008E4A84" w14:paraId="64C3EF04" w14:textId="77777777" w:rsidTr="008E4A84">
        <w:tc>
          <w:tcPr>
            <w:tcW w:w="2689" w:type="dxa"/>
          </w:tcPr>
          <w:p w14:paraId="2DE20183" w14:textId="514E6CCC" w:rsidR="008E4A84" w:rsidRDefault="000A71BC" w:rsidP="008E4A84">
            <w:pPr>
              <w:rPr>
                <w:lang w:val="en-CA"/>
              </w:rPr>
            </w:pPr>
            <w:r>
              <w:rPr>
                <w:lang w:val="en-CA"/>
              </w:rPr>
              <w:t>INSERT MANY</w:t>
            </w:r>
          </w:p>
        </w:tc>
        <w:tc>
          <w:tcPr>
            <w:tcW w:w="8677" w:type="dxa"/>
          </w:tcPr>
          <w:p w14:paraId="2C9DB3BE" w14:textId="77777777" w:rsidR="008E4A84" w:rsidRDefault="000A71BC" w:rsidP="008E4A84">
            <w:pPr>
              <w:pStyle w:val="HTMLPreformatted"/>
              <w:rPr>
                <w:rStyle w:val="pun"/>
                <w:b/>
                <w:bCs/>
                <w:color w:val="666600"/>
                <w:sz w:val="32"/>
                <w:szCs w:val="32"/>
              </w:rPr>
            </w:pPr>
            <w:r w:rsidRPr="000A71BC">
              <w:rPr>
                <w:rStyle w:val="pln"/>
                <w:b/>
                <w:bCs/>
                <w:color w:val="000000"/>
                <w:sz w:val="32"/>
                <w:szCs w:val="32"/>
              </w:rPr>
              <w:t>db</w:t>
            </w:r>
            <w:r w:rsidRPr="000A71BC">
              <w:rPr>
                <w:rStyle w:val="pun"/>
                <w:b/>
                <w:bCs/>
                <w:color w:val="666600"/>
                <w:sz w:val="32"/>
                <w:szCs w:val="32"/>
              </w:rPr>
              <w:t>.</w:t>
            </w:r>
            <w:r w:rsidRPr="000A71BC">
              <w:rPr>
                <w:rStyle w:val="pln"/>
                <w:b/>
                <w:bCs/>
                <w:color w:val="000000"/>
                <w:sz w:val="32"/>
                <w:szCs w:val="32"/>
              </w:rPr>
              <w:t>empDetails</w:t>
            </w:r>
            <w:r w:rsidRPr="000A71BC">
              <w:rPr>
                <w:rStyle w:val="pun"/>
                <w:b/>
                <w:bCs/>
                <w:color w:val="666600"/>
                <w:sz w:val="32"/>
                <w:szCs w:val="32"/>
              </w:rPr>
              <w:t>.</w:t>
            </w:r>
            <w:r w:rsidRPr="000A71BC">
              <w:rPr>
                <w:rStyle w:val="pln"/>
                <w:b/>
                <w:bCs/>
                <w:color w:val="000000"/>
                <w:sz w:val="32"/>
                <w:szCs w:val="32"/>
              </w:rPr>
              <w:t>insertMany</w:t>
            </w:r>
            <w:r w:rsidRPr="000A71BC">
              <w:rPr>
                <w:rStyle w:val="pun"/>
                <w:b/>
                <w:bCs/>
                <w:color w:val="666600"/>
                <w:sz w:val="32"/>
                <w:szCs w:val="32"/>
              </w:rPr>
              <w:t>()</w:t>
            </w:r>
          </w:p>
          <w:p w14:paraId="5260C073" w14:textId="4397AB91" w:rsidR="000A71BC" w:rsidRPr="000A71BC" w:rsidRDefault="000A71BC" w:rsidP="008E4A84">
            <w:pPr>
              <w:pStyle w:val="HTMLPreformatted"/>
              <w:rPr>
                <w:rStyle w:val="pl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E4A84" w14:paraId="26575990" w14:textId="77777777" w:rsidTr="008E4A84">
        <w:tc>
          <w:tcPr>
            <w:tcW w:w="2689" w:type="dxa"/>
          </w:tcPr>
          <w:p w14:paraId="242C0C6D" w14:textId="02C9FF39" w:rsidR="008E4A84" w:rsidRDefault="000A71BC" w:rsidP="008E4A84">
            <w:pPr>
              <w:rPr>
                <w:lang w:val="en-CA"/>
              </w:rPr>
            </w:pPr>
            <w:r>
              <w:rPr>
                <w:lang w:val="en-CA"/>
              </w:rPr>
              <w:t>REMOVE</w:t>
            </w:r>
          </w:p>
        </w:tc>
        <w:tc>
          <w:tcPr>
            <w:tcW w:w="8677" w:type="dxa"/>
          </w:tcPr>
          <w:p w14:paraId="197E3130" w14:textId="10AC10F4" w:rsidR="008E4A84" w:rsidRDefault="000A71BC" w:rsidP="008E4A84">
            <w:pPr>
              <w:pStyle w:val="HTMLPreformatted"/>
              <w:rPr>
                <w:rStyle w:val="pun"/>
                <w:b/>
                <w:bCs/>
                <w:color w:val="666600"/>
                <w:sz w:val="32"/>
                <w:szCs w:val="32"/>
              </w:rPr>
            </w:pPr>
            <w:proofErr w:type="spellStart"/>
            <w:r w:rsidRPr="000A71BC">
              <w:rPr>
                <w:rStyle w:val="pln"/>
                <w:b/>
                <w:bCs/>
                <w:color w:val="000000"/>
                <w:sz w:val="32"/>
                <w:szCs w:val="32"/>
              </w:rPr>
              <w:t>db</w:t>
            </w:r>
            <w:r w:rsidRPr="000A71BC">
              <w:rPr>
                <w:rStyle w:val="pun"/>
                <w:b/>
                <w:bCs/>
                <w:color w:val="666600"/>
                <w:sz w:val="32"/>
                <w:szCs w:val="32"/>
              </w:rPr>
              <w:t>.</w:t>
            </w:r>
            <w:r w:rsidRPr="000A71BC">
              <w:rPr>
                <w:rStyle w:val="pln"/>
                <w:b/>
                <w:bCs/>
                <w:color w:val="000000"/>
                <w:sz w:val="32"/>
                <w:szCs w:val="32"/>
              </w:rPr>
              <w:t>mycol</w:t>
            </w:r>
            <w:r w:rsidRPr="000A71BC">
              <w:rPr>
                <w:rStyle w:val="pun"/>
                <w:b/>
                <w:bCs/>
                <w:color w:val="666600"/>
                <w:sz w:val="32"/>
                <w:szCs w:val="32"/>
              </w:rPr>
              <w:t>.</w:t>
            </w:r>
            <w:r w:rsidRPr="000A71BC">
              <w:rPr>
                <w:rStyle w:val="kwd"/>
                <w:b/>
                <w:bCs/>
                <w:color w:val="000088"/>
                <w:sz w:val="32"/>
                <w:szCs w:val="32"/>
              </w:rPr>
              <w:t>remove</w:t>
            </w:r>
            <w:proofErr w:type="spellEnd"/>
            <w:r w:rsidRPr="000A71BC">
              <w:rPr>
                <w:rStyle w:val="pun"/>
                <w:b/>
                <w:bCs/>
                <w:color w:val="666600"/>
                <w:sz w:val="32"/>
                <w:szCs w:val="32"/>
              </w:rPr>
              <w:t>(</w:t>
            </w:r>
            <w:r>
              <w:rPr>
                <w:rStyle w:val="pun"/>
                <w:b/>
                <w:bCs/>
                <w:color w:val="666600"/>
                <w:sz w:val="32"/>
                <w:szCs w:val="32"/>
              </w:rPr>
              <w:t>with specific data</w:t>
            </w:r>
            <w:r w:rsidRPr="000A71BC">
              <w:rPr>
                <w:rStyle w:val="pun"/>
                <w:b/>
                <w:bCs/>
                <w:color w:val="666600"/>
                <w:sz w:val="32"/>
                <w:szCs w:val="32"/>
              </w:rPr>
              <w:t>)</w:t>
            </w:r>
          </w:p>
          <w:p w14:paraId="48E578C8" w14:textId="3905403D" w:rsidR="000A71BC" w:rsidRPr="000A71BC" w:rsidRDefault="000A71BC" w:rsidP="008E4A84">
            <w:pPr>
              <w:pStyle w:val="HTMLPreformatted"/>
              <w:rPr>
                <w:rStyle w:val="pl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E4A84" w14:paraId="4795A022" w14:textId="77777777" w:rsidTr="008E4A84">
        <w:tc>
          <w:tcPr>
            <w:tcW w:w="2689" w:type="dxa"/>
          </w:tcPr>
          <w:p w14:paraId="3263BA42" w14:textId="3E0FF43F" w:rsidR="000A71BC" w:rsidRDefault="000A71BC" w:rsidP="008E4A84">
            <w:pPr>
              <w:rPr>
                <w:lang w:val="en-CA"/>
              </w:rPr>
            </w:pPr>
            <w:r>
              <w:rPr>
                <w:lang w:val="en-CA"/>
              </w:rPr>
              <w:t>LIST DOCUMENTS</w:t>
            </w:r>
          </w:p>
        </w:tc>
        <w:tc>
          <w:tcPr>
            <w:tcW w:w="8677" w:type="dxa"/>
          </w:tcPr>
          <w:p w14:paraId="26B07F93" w14:textId="77777777" w:rsidR="008E4A84" w:rsidRDefault="000A71BC" w:rsidP="008E4A84">
            <w:pPr>
              <w:pStyle w:val="HTMLPreformatted"/>
              <w:rPr>
                <w:rStyle w:val="pun"/>
                <w:color w:val="666600"/>
                <w:sz w:val="32"/>
                <w:szCs w:val="32"/>
              </w:rPr>
            </w:pPr>
            <w:proofErr w:type="spellStart"/>
            <w:r w:rsidRPr="009622B1">
              <w:rPr>
                <w:rStyle w:val="pln"/>
                <w:color w:val="000000"/>
                <w:sz w:val="32"/>
                <w:szCs w:val="32"/>
              </w:rPr>
              <w:t>db</w:t>
            </w:r>
            <w:r w:rsidRPr="009622B1">
              <w:rPr>
                <w:rStyle w:val="pun"/>
                <w:color w:val="666600"/>
                <w:sz w:val="32"/>
                <w:szCs w:val="32"/>
              </w:rPr>
              <w:t>.</w:t>
            </w:r>
            <w:r w:rsidRPr="009622B1">
              <w:rPr>
                <w:rStyle w:val="pln"/>
                <w:color w:val="000000"/>
                <w:sz w:val="32"/>
                <w:szCs w:val="32"/>
              </w:rPr>
              <w:t>mycol</w:t>
            </w:r>
            <w:r w:rsidRPr="009622B1">
              <w:rPr>
                <w:rStyle w:val="pun"/>
                <w:color w:val="666600"/>
                <w:sz w:val="32"/>
                <w:szCs w:val="32"/>
              </w:rPr>
              <w:t>.</w:t>
            </w:r>
            <w:r w:rsidRPr="009622B1">
              <w:rPr>
                <w:rStyle w:val="pln"/>
                <w:b/>
                <w:bCs/>
                <w:color w:val="000000"/>
                <w:sz w:val="32"/>
                <w:szCs w:val="32"/>
              </w:rPr>
              <w:t>find</w:t>
            </w:r>
            <w:proofErr w:type="spellEnd"/>
            <w:r w:rsidRPr="009622B1">
              <w:rPr>
                <w:rStyle w:val="pun"/>
                <w:color w:val="666600"/>
                <w:sz w:val="32"/>
                <w:szCs w:val="32"/>
              </w:rPr>
              <w:t>()</w:t>
            </w:r>
          </w:p>
          <w:p w14:paraId="36ED45A5" w14:textId="1931CDCA" w:rsidR="000A71BC" w:rsidRPr="00F64C47" w:rsidRDefault="000A71BC" w:rsidP="008E4A84">
            <w:pPr>
              <w:pStyle w:val="HTMLPreformatted"/>
              <w:rPr>
                <w:rStyle w:val="pln"/>
                <w:color w:val="000000"/>
                <w:sz w:val="32"/>
                <w:szCs w:val="32"/>
              </w:rPr>
            </w:pPr>
          </w:p>
        </w:tc>
      </w:tr>
      <w:tr w:rsidR="000A71BC" w14:paraId="42B802BD" w14:textId="77777777" w:rsidTr="008E4A84">
        <w:tc>
          <w:tcPr>
            <w:tcW w:w="2689" w:type="dxa"/>
          </w:tcPr>
          <w:p w14:paraId="3AAABBD6" w14:textId="75AFB48D" w:rsidR="000A71BC" w:rsidRDefault="000A71BC" w:rsidP="008E4A84">
            <w:pPr>
              <w:rPr>
                <w:lang w:val="en-CA"/>
              </w:rPr>
            </w:pPr>
            <w:r>
              <w:rPr>
                <w:lang w:val="en-CA"/>
              </w:rPr>
              <w:t>REMOVE ALL</w:t>
            </w:r>
          </w:p>
        </w:tc>
        <w:tc>
          <w:tcPr>
            <w:tcW w:w="8677" w:type="dxa"/>
          </w:tcPr>
          <w:p w14:paraId="42F4C1B5" w14:textId="0E48C465" w:rsidR="000A71BC" w:rsidRPr="009622B1" w:rsidRDefault="000A71BC" w:rsidP="008E4A84">
            <w:pPr>
              <w:pStyle w:val="HTMLPreformatted"/>
              <w:rPr>
                <w:rStyle w:val="pln"/>
                <w:color w:val="000000"/>
                <w:sz w:val="32"/>
                <w:szCs w:val="32"/>
              </w:rPr>
            </w:pPr>
            <w:proofErr w:type="spellStart"/>
            <w:r w:rsidRPr="009622B1">
              <w:rPr>
                <w:sz w:val="32"/>
                <w:szCs w:val="32"/>
              </w:rPr>
              <w:t>db.mycol.remove</w:t>
            </w:r>
            <w:proofErr w:type="spellEnd"/>
            <w:r w:rsidRPr="009622B1">
              <w:rPr>
                <w:sz w:val="32"/>
                <w:szCs w:val="32"/>
              </w:rPr>
              <w:t>({})</w:t>
            </w:r>
          </w:p>
        </w:tc>
      </w:tr>
    </w:tbl>
    <w:p w14:paraId="216EFE19" w14:textId="77777777" w:rsidR="008E4A84" w:rsidRPr="008E4A84" w:rsidRDefault="008E4A84" w:rsidP="004466A1">
      <w:pPr>
        <w:rPr>
          <w:lang w:val="en-CA"/>
        </w:rPr>
      </w:pPr>
    </w:p>
    <w:sectPr w:rsidR="008E4A84" w:rsidRPr="008E4A84" w:rsidSect="00C77A1C">
      <w:footerReference w:type="default" r:id="rId6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FA6B5" w14:textId="77777777" w:rsidR="00264432" w:rsidRDefault="00264432" w:rsidP="00B96716">
      <w:r>
        <w:separator/>
      </w:r>
    </w:p>
  </w:endnote>
  <w:endnote w:type="continuationSeparator" w:id="0">
    <w:p w14:paraId="4991FA14" w14:textId="77777777" w:rsidR="00264432" w:rsidRDefault="00264432" w:rsidP="00B96716">
      <w:r>
        <w:continuationSeparator/>
      </w:r>
    </w:p>
  </w:endnote>
  <w:endnote w:type="continuationNotice" w:id="1">
    <w:p w14:paraId="59351C9C" w14:textId="77777777" w:rsidR="00264432" w:rsidRDefault="002644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44E7E" w14:textId="48219391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8E4A84">
      <w:rPr>
        <w:rFonts w:cs="Arial"/>
        <w:noProof/>
        <w:sz w:val="16"/>
        <w:szCs w:val="16"/>
      </w:rPr>
      <w:t>Document2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DE1C19">
      <w:rPr>
        <w:rFonts w:cs="Arial"/>
        <w:noProof/>
        <w:sz w:val="16"/>
        <w:szCs w:val="16"/>
      </w:rPr>
      <w:t>16 November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25040AB9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170BF" w14:textId="77777777" w:rsidR="00264432" w:rsidRDefault="00264432" w:rsidP="00B96716">
      <w:r>
        <w:separator/>
      </w:r>
    </w:p>
  </w:footnote>
  <w:footnote w:type="continuationSeparator" w:id="0">
    <w:p w14:paraId="766A0557" w14:textId="77777777" w:rsidR="00264432" w:rsidRDefault="00264432" w:rsidP="00B96716">
      <w:r>
        <w:continuationSeparator/>
      </w:r>
    </w:p>
  </w:footnote>
  <w:footnote w:type="continuationNotice" w:id="1">
    <w:p w14:paraId="4787AFBE" w14:textId="77777777" w:rsidR="00264432" w:rsidRDefault="0026443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84"/>
    <w:rsid w:val="000A71BC"/>
    <w:rsid w:val="000C4FFC"/>
    <w:rsid w:val="000F2B70"/>
    <w:rsid w:val="00123249"/>
    <w:rsid w:val="00135590"/>
    <w:rsid w:val="00223CA2"/>
    <w:rsid w:val="00264432"/>
    <w:rsid w:val="002E0602"/>
    <w:rsid w:val="002E7BEF"/>
    <w:rsid w:val="0035705A"/>
    <w:rsid w:val="00380BCA"/>
    <w:rsid w:val="003C0292"/>
    <w:rsid w:val="004466A1"/>
    <w:rsid w:val="0046595F"/>
    <w:rsid w:val="00544309"/>
    <w:rsid w:val="00550722"/>
    <w:rsid w:val="005B4DAD"/>
    <w:rsid w:val="006251A1"/>
    <w:rsid w:val="00662B83"/>
    <w:rsid w:val="006973E7"/>
    <w:rsid w:val="00752D2B"/>
    <w:rsid w:val="007B356A"/>
    <w:rsid w:val="007E2261"/>
    <w:rsid w:val="00842D35"/>
    <w:rsid w:val="008B7B5C"/>
    <w:rsid w:val="008E1FCD"/>
    <w:rsid w:val="008E4A84"/>
    <w:rsid w:val="00900340"/>
    <w:rsid w:val="00937405"/>
    <w:rsid w:val="00943C0B"/>
    <w:rsid w:val="00955299"/>
    <w:rsid w:val="00967CC3"/>
    <w:rsid w:val="0098744E"/>
    <w:rsid w:val="00A52BA3"/>
    <w:rsid w:val="00A95473"/>
    <w:rsid w:val="00B25A38"/>
    <w:rsid w:val="00B66CA4"/>
    <w:rsid w:val="00B840FE"/>
    <w:rsid w:val="00B96716"/>
    <w:rsid w:val="00B968C9"/>
    <w:rsid w:val="00C468BF"/>
    <w:rsid w:val="00C77A1C"/>
    <w:rsid w:val="00CD0754"/>
    <w:rsid w:val="00CD1E8B"/>
    <w:rsid w:val="00DE1C19"/>
    <w:rsid w:val="00E4718B"/>
    <w:rsid w:val="00E634A7"/>
    <w:rsid w:val="00E81A10"/>
    <w:rsid w:val="00EA6F57"/>
    <w:rsid w:val="00EB7830"/>
    <w:rsid w:val="00EC2CD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F74ED"/>
  <w15:docId w15:val="{A9C23E6E-F42B-4220-BFF4-0933442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8E4A84"/>
  </w:style>
  <w:style w:type="character" w:customStyle="1" w:styleId="pun">
    <w:name w:val="pun"/>
    <w:basedOn w:val="DefaultParagraphFont"/>
    <w:rsid w:val="008E4A84"/>
  </w:style>
  <w:style w:type="character" w:customStyle="1" w:styleId="str">
    <w:name w:val="str"/>
    <w:basedOn w:val="DefaultParagraphFont"/>
    <w:rsid w:val="008E4A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A84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0A71BC"/>
  </w:style>
  <w:style w:type="character" w:customStyle="1" w:styleId="typ">
    <w:name w:val="typ"/>
    <w:basedOn w:val="DefaultParagraphFont"/>
    <w:rsid w:val="000A7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OneDrive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2</cp:revision>
  <dcterms:created xsi:type="dcterms:W3CDTF">2020-11-16T15:32:00Z</dcterms:created>
  <dcterms:modified xsi:type="dcterms:W3CDTF">2020-11-16T15:32:00Z</dcterms:modified>
</cp:coreProperties>
</file>